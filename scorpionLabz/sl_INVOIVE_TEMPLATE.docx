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02582FA9" w14:textId="77777777" w:rsidTr="00A253A9">
        <w:tc>
          <w:tcPr>
            <w:tcW w:w="5412" w:type="dxa"/>
            <w:tcMar>
              <w:left w:w="115" w:type="dxa"/>
              <w:right w:w="115" w:type="dxa"/>
            </w:tcMar>
          </w:tcPr>
          <w:p w14:paraId="427A891C" w14:textId="77041A92" w:rsidR="000B17E1" w:rsidRPr="00F35B85" w:rsidRDefault="00000000" w:rsidP="00F35B85">
            <w:pPr>
              <w:pStyle w:val="Heading1"/>
            </w:pPr>
            <w:sdt>
              <w:sdtPr>
                <w:id w:val="1250390124"/>
                <w:placeholder>
                  <w:docPart w:val="05679619873BD746A00BA244AEB24E35"/>
                </w:placeholder>
                <w15:appearance w15:val="hidden"/>
              </w:sdtPr>
              <w:sdtContent>
                <w:r w:rsidR="009039D5">
                  <w:t>ScorpionLabz</w:t>
                </w:r>
              </w:sdtContent>
            </w:sdt>
            <w:r w:rsidR="00DB07D7">
              <w:t xml:space="preserve"> </w:t>
            </w:r>
          </w:p>
          <w:p w14:paraId="71EADEA5" w14:textId="3A2A344B" w:rsidR="000B17E1" w:rsidRPr="00FE7A47" w:rsidRDefault="00000000">
            <w:pPr>
              <w:pStyle w:val="Slogan"/>
              <w:rPr>
                <w:i w:val="0"/>
                <w:iCs/>
              </w:rPr>
            </w:pPr>
            <w:sdt>
              <w:sdtPr>
                <w:id w:val="-1901896177"/>
                <w:placeholder>
                  <w:docPart w:val="E57098E6633E9C44B3DD60573D13264B"/>
                </w:placeholder>
                <w15:appearance w15:val="hidden"/>
              </w:sdtPr>
              <w:sdtContent>
                <w:r w:rsidR="00D45CFF">
                  <w:rPr>
                    <w:i w:val="0"/>
                    <w:iCs/>
                  </w:rPr>
                  <w:t xml:space="preserve">Comprehensive </w:t>
                </w:r>
                <w:r w:rsidR="009039D5" w:rsidRPr="009039D5">
                  <w:rPr>
                    <w:i w:val="0"/>
                    <w:iCs/>
                  </w:rPr>
                  <w:t>Web Solutions</w:t>
                </w:r>
              </w:sdtContent>
            </w:sdt>
            <w:r w:rsidR="007A0B3F">
              <w:t xml:space="preserve"> </w:t>
            </w:r>
          </w:p>
          <w:p w14:paraId="5A6C5A39" w14:textId="111FAA85" w:rsidR="000B17E1" w:rsidRDefault="00000000" w:rsidP="00DB07D7">
            <w:sdt>
              <w:sdtPr>
                <w:id w:val="-862205603"/>
                <w:placeholder>
                  <w:docPart w:val="8EECE440C29C8B489F25469D3EFA635B"/>
                </w:placeholder>
                <w15:appearance w15:val="hidden"/>
              </w:sdtPr>
              <w:sdtContent>
                <w:r w:rsidR="009039D5">
                  <w:t>301 Julia Valentina Avenue, Woodbridge, ON L4H1Z5</w:t>
                </w:r>
              </w:sdtContent>
            </w:sdt>
            <w:r w:rsidR="00DB07D7">
              <w:t xml:space="preserve"> </w:t>
            </w:r>
          </w:p>
          <w:p w14:paraId="09CE2755" w14:textId="3F898299" w:rsidR="000B17E1" w:rsidRDefault="00000000" w:rsidP="00F8619B">
            <w:sdt>
              <w:sdtPr>
                <w:alias w:val="Phone:"/>
                <w:tag w:val="Phone:"/>
                <w:id w:val="-1328971750"/>
                <w:placeholder>
                  <w:docPart w:val="AB679145615C3545B21F350E312D13CB"/>
                </w:placeholder>
                <w:temporary/>
                <w:showingPlcHdr/>
                <w15:appearance w15:val="hidden"/>
              </w:sdtPr>
              <w:sdtContent>
                <w:r w:rsidR="00F75FAE">
                  <w:t>Phone</w:t>
                </w:r>
              </w:sdtContent>
            </w:sdt>
            <w:r w:rsidR="00A253A9">
              <w:t>:</w:t>
            </w:r>
            <w:r w:rsidR="006B4C5A">
              <w:t xml:space="preserve"> </w:t>
            </w:r>
            <w:sdt>
              <w:sdtPr>
                <w:id w:val="985050110"/>
                <w:placeholder>
                  <w:docPart w:val="3FEACAFC74BACB438AA69517FDBD59AC"/>
                </w:placeholder>
                <w15:appearance w15:val="hidden"/>
              </w:sdtPr>
              <w:sdtContent>
                <w:r w:rsidR="009039D5">
                  <w:t>(647) 679 2497</w:t>
                </w:r>
              </w:sdtContent>
            </w:sdt>
          </w:p>
          <w:p w14:paraId="44C7AD90" w14:textId="31462653" w:rsidR="000B17E1" w:rsidRDefault="009039D5" w:rsidP="00DB07D7">
            <w:r>
              <w:t xml:space="preserve">Email: </w:t>
            </w:r>
            <w:r w:rsidR="00C02740">
              <w:t>nikhil.yates@outlook.com</w:t>
            </w:r>
          </w:p>
        </w:tc>
        <w:tc>
          <w:tcPr>
            <w:tcW w:w="5388" w:type="dxa"/>
            <w:tcMar>
              <w:left w:w="0" w:type="dxa"/>
              <w:right w:w="0" w:type="dxa"/>
            </w:tcMar>
          </w:tcPr>
          <w:p w14:paraId="3B5A444E" w14:textId="77777777" w:rsidR="003A1A47" w:rsidRPr="00F35B85" w:rsidRDefault="00000000" w:rsidP="00F35B85">
            <w:pPr>
              <w:pStyle w:val="Title"/>
            </w:pPr>
            <w:sdt>
              <w:sdtPr>
                <w:alias w:val="Enter invoice title:"/>
                <w:tag w:val="Enter invoice title:"/>
                <w:id w:val="1393166117"/>
                <w:placeholder>
                  <w:docPart w:val="94A556B75CFC6444AF31A9E7554547AA"/>
                </w:placeholder>
                <w:temporary/>
                <w:showingPlcHdr/>
                <w15:appearance w15:val="hidden"/>
              </w:sdtPr>
              <w:sdtContent>
                <w:r w:rsidR="003A1A47" w:rsidRPr="00F35B85">
                  <w:t>INVOICE</w:t>
                </w:r>
              </w:sdtContent>
            </w:sdt>
          </w:p>
          <w:p w14:paraId="10FB39C2" w14:textId="69DEC76D" w:rsidR="003A1A47" w:rsidRPr="00B1432F" w:rsidRDefault="00000000" w:rsidP="00B1432F">
            <w:pPr>
              <w:pStyle w:val="Heading2"/>
            </w:pPr>
            <w:sdt>
              <w:sdtPr>
                <w:alias w:val="Invoice:"/>
                <w:tag w:val="Invoice:"/>
                <w:id w:val="1247303039"/>
                <w:placeholder>
                  <w:docPart w:val="E7D3578D5D88B641ADDCB59EC034B51E"/>
                </w:placeholder>
                <w:temporary/>
                <w:showingPlcHdr/>
                <w15:appearance w15:val="hidden"/>
              </w:sdtPr>
              <w:sdtContent>
                <w:r w:rsidR="003A1A47" w:rsidRPr="00B1432F">
                  <w:t>Invoice</w:t>
                </w:r>
              </w:sdtContent>
            </w:sdt>
            <w:r w:rsidR="003A1A47" w:rsidRPr="00B1432F">
              <w:t xml:space="preserve"> </w:t>
            </w:r>
            <w:r w:rsidR="00D45CFF">
              <w:t>#1</w:t>
            </w:r>
          </w:p>
          <w:p w14:paraId="10E37DA7" w14:textId="77777777" w:rsidR="000B17E1" w:rsidRDefault="00000000" w:rsidP="003A1A47">
            <w:pPr>
              <w:pStyle w:val="Heading2"/>
            </w:pPr>
            <w:sdt>
              <w:sdtPr>
                <w:alias w:val="Date:"/>
                <w:tag w:val="Date:"/>
                <w:id w:val="-14149049"/>
                <w:placeholder>
                  <w:docPart w:val="0C0E86ED3B55F74D80FA03AD949C758F"/>
                </w:placeholder>
                <w:temporary/>
                <w:showingPlcHdr/>
                <w15:appearance w15:val="hidden"/>
              </w:sdtPr>
              <w:sdtContent>
                <w:r w:rsidR="003A1A47" w:rsidRPr="00B1432F">
                  <w:t>Date</w:t>
                </w:r>
              </w:sdtContent>
            </w:sdt>
            <w:r w:rsidR="003A1A47" w:rsidRPr="00B1432F">
              <w:t xml:space="preserve">: </w:t>
            </w:r>
            <w:sdt>
              <w:sdtPr>
                <w:id w:val="-1624831043"/>
                <w:placeholder>
                  <w:docPart w:val="295FC0EB6B571F43AD5CEF20D50B4EAE"/>
                </w:placeholder>
                <w:showingPlcHdr/>
                <w15:appearance w15:val="hidden"/>
              </w:sdtPr>
              <w:sdtContent>
                <w:r w:rsidR="003853D5" w:rsidRPr="003853D5">
                  <w:t>1/1/23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56B3A767"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0C291E85" w14:textId="77777777" w:rsidR="000B17E1" w:rsidRPr="00B1432F" w:rsidRDefault="00000000" w:rsidP="00B1432F">
            <w:pPr>
              <w:pStyle w:val="Heading3"/>
            </w:pPr>
            <w:sdt>
              <w:sdtPr>
                <w:alias w:val="To:"/>
                <w:tag w:val="To:"/>
                <w:id w:val="-1751190371"/>
                <w:placeholder>
                  <w:docPart w:val="4750D9AA11DCE844BE30F1DB86654435"/>
                </w:placeholder>
                <w:temporary/>
                <w:showingPlcHdr/>
                <w15:appearance w15:val="hidden"/>
              </w:sdtPr>
              <w:sdtContent>
                <w:r w:rsidR="007A0B3F" w:rsidRPr="007A0B3F">
                  <w:t xml:space="preserve">Bill </w:t>
                </w:r>
                <w:r w:rsidR="00E01E7E" w:rsidRPr="00B1432F">
                  <w:t>To:</w:t>
                </w:r>
              </w:sdtContent>
            </w:sdt>
          </w:p>
          <w:p w14:paraId="17A23C2E" w14:textId="77D5DD10" w:rsidR="007A0B3F" w:rsidRPr="007A0B3F" w:rsidRDefault="00000000" w:rsidP="007A0B3F">
            <w:sdt>
              <w:sdtPr>
                <w:id w:val="1064219535"/>
                <w:placeholder>
                  <w:docPart w:val="B2A041FCB3671F4D9934DFA32A6B9EFB"/>
                </w:placeholder>
                <w15:appearance w15:val="hidden"/>
              </w:sdtPr>
              <w:sdtContent>
                <w:r w:rsidR="009039D5">
                  <w:t>Sage Dental Partners</w:t>
                </w:r>
              </w:sdtContent>
            </w:sdt>
            <w:r w:rsidR="007A0B3F" w:rsidRPr="007A0B3F">
              <w:t xml:space="preserve">  </w:t>
            </w:r>
          </w:p>
          <w:p w14:paraId="45EB7DD9" w14:textId="698669A0" w:rsidR="007A0B3F" w:rsidRPr="007A0B3F" w:rsidRDefault="00000000" w:rsidP="007A0B3F">
            <w:sdt>
              <w:sdtPr>
                <w:id w:val="757954268"/>
                <w:placeholder>
                  <w:docPart w:val="CC7BEF5C7E229146B6B507F24AFBA2CF"/>
                </w:placeholder>
                <w15:appearance w15:val="hidden"/>
              </w:sdtPr>
              <w:sdtContent>
                <w:r w:rsidR="009039D5">
                  <w:t>130 King St W Suite 1824</w:t>
                </w:r>
              </w:sdtContent>
            </w:sdt>
            <w:r w:rsidR="007A0B3F" w:rsidRPr="007A0B3F">
              <w:t xml:space="preserve"> </w:t>
            </w:r>
          </w:p>
          <w:p w14:paraId="7647DAD0" w14:textId="48AF1CE3" w:rsidR="007A0B3F" w:rsidRPr="007A0B3F" w:rsidRDefault="00000000" w:rsidP="007A0B3F">
            <w:sdt>
              <w:sdtPr>
                <w:id w:val="924536963"/>
                <w:placeholder>
                  <w:docPart w:val="6E20638F50260347917EFD77696758C6"/>
                </w:placeholder>
                <w15:appearance w15:val="hidden"/>
              </w:sdtPr>
              <w:sdtContent>
                <w:r w:rsidR="009039D5">
                  <w:t>Toronto, ON M5X 1E3</w:t>
                </w:r>
              </w:sdtContent>
            </w:sdt>
            <w:r w:rsidR="007A0B3F" w:rsidRPr="007A0B3F">
              <w:t xml:space="preserve"> </w:t>
            </w:r>
          </w:p>
          <w:p w14:paraId="3DA25227" w14:textId="2F597CF5" w:rsidR="000B17E1" w:rsidRDefault="00000000" w:rsidP="007A0B3F">
            <w:sdt>
              <w:sdtPr>
                <w:id w:val="294640758"/>
                <w:placeholder>
                  <w:docPart w:val="F22BC417FF55D042A3BE861A658E4682"/>
                </w:placeholder>
                <w15:appearance w15:val="hidden"/>
              </w:sdtPr>
              <w:sdtContent>
                <w:r w:rsidR="009039D5">
                  <w:t>289 813 8322</w:t>
                </w:r>
              </w:sdtContent>
            </w:sdt>
          </w:p>
        </w:tc>
        <w:tc>
          <w:tcPr>
            <w:tcW w:w="5400" w:type="dxa"/>
          </w:tcPr>
          <w:p w14:paraId="7E211871" w14:textId="1FE839A7" w:rsidR="000B17E1" w:rsidRDefault="007A0B3F" w:rsidP="00F8619B">
            <w:r>
              <w:t xml:space="preserve">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3DCC522B" w14:textId="77777777" w:rsidTr="00A253A9">
        <w:trPr>
          <w:trHeight w:val="864"/>
        </w:trPr>
        <w:tc>
          <w:tcPr>
            <w:tcW w:w="10800" w:type="dxa"/>
            <w:tcMar>
              <w:top w:w="72" w:type="dxa"/>
              <w:left w:w="115" w:type="dxa"/>
              <w:right w:w="115" w:type="dxa"/>
            </w:tcMar>
          </w:tcPr>
          <w:p w14:paraId="4529FA1A" w14:textId="77777777" w:rsidR="00856D18" w:rsidRDefault="00000000" w:rsidP="00B1432F">
            <w:pPr>
              <w:pStyle w:val="Heading3"/>
            </w:pPr>
            <w:sdt>
              <w:sdtPr>
                <w:alias w:val="Comments or special instructions:"/>
                <w:tag w:val="Comments or special instructions:"/>
                <w:id w:val="-1196002635"/>
                <w:placeholder>
                  <w:docPart w:val="83423CE79C86A044AC4A73D53F4052A5"/>
                </w:placeholder>
                <w:temporary/>
                <w:showingPlcHdr/>
                <w15:appearance w15:val="hidden"/>
              </w:sdtPr>
              <w:sdtContent>
                <w:r w:rsidR="00F75FAE">
                  <w:t>Comments or special instructions:</w:t>
                </w:r>
              </w:sdtContent>
            </w:sdt>
          </w:p>
          <w:p w14:paraId="766C8F8F" w14:textId="17ECECB2" w:rsidR="0070247A" w:rsidRDefault="00000000" w:rsidP="0070247A">
            <w:sdt>
              <w:sdtPr>
                <w:id w:val="509882491"/>
                <w:placeholder>
                  <w:docPart w:val="3CC2E3B085A1F648B21FC840B31DBA71"/>
                </w:placeholder>
                <w:showingPlcHdr/>
                <w15:appearance w15:val="hidden"/>
              </w:sdtPr>
              <w:sdtContent>
                <w:r w:rsidR="009039D5" w:rsidRPr="007A0B3F">
                  <w:t>Shipment contains fragile goods</w:t>
                </w:r>
              </w:sdtContent>
            </w:sdt>
            <w:r w:rsidR="007A0B3F">
              <w:t xml:space="preserve"> </w:t>
            </w:r>
          </w:p>
        </w:tc>
      </w:tr>
    </w:tbl>
    <w:p w14:paraId="29276FCC"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47"/>
        <w:gridCol w:w="7220"/>
        <w:gridCol w:w="1723"/>
      </w:tblGrid>
      <w:tr w:rsidR="00D45CFF" w14:paraId="4A6461ED" w14:textId="77777777" w:rsidTr="00D45CFF">
        <w:trPr>
          <w:cnfStyle w:val="100000000000" w:firstRow="1" w:lastRow="0" w:firstColumn="0" w:lastColumn="0" w:oddVBand="0" w:evenVBand="0" w:oddHBand="0" w:evenHBand="0" w:firstRowFirstColumn="0" w:firstRowLastColumn="0" w:lastRowFirstColumn="0" w:lastRowLastColumn="0"/>
          <w:tblHeader/>
        </w:trPr>
        <w:tc>
          <w:tcPr>
            <w:tcW w:w="1847" w:type="dxa"/>
          </w:tcPr>
          <w:p w14:paraId="68F8BFB2" w14:textId="77777777" w:rsidR="00D45CFF" w:rsidRDefault="00D45CFF" w:rsidP="00B62E08">
            <w:pPr>
              <w:pStyle w:val="Heading4"/>
            </w:pPr>
            <w:sdt>
              <w:sdtPr>
                <w:alias w:val="Quantity:"/>
                <w:tag w:val="Quantity:"/>
                <w:id w:val="-1508984698"/>
                <w:placeholder>
                  <w:docPart w:val="506DE921681EB146B0684B7B85759BF3"/>
                </w:placeholder>
                <w:temporary/>
                <w:showingPlcHdr/>
                <w15:appearance w15:val="hidden"/>
              </w:sdtPr>
              <w:sdtContent>
                <w:r>
                  <w:t>QUANTITY</w:t>
                </w:r>
              </w:sdtContent>
            </w:sdt>
          </w:p>
        </w:tc>
        <w:tc>
          <w:tcPr>
            <w:tcW w:w="7220" w:type="dxa"/>
          </w:tcPr>
          <w:p w14:paraId="29DF00A8" w14:textId="77777777" w:rsidR="00D45CFF" w:rsidRDefault="00D45CFF" w:rsidP="00B62E08">
            <w:pPr>
              <w:pStyle w:val="Heading4"/>
            </w:pPr>
            <w:sdt>
              <w:sdtPr>
                <w:alias w:val="Description:"/>
                <w:tag w:val="Description:"/>
                <w:id w:val="248772286"/>
                <w:placeholder>
                  <w:docPart w:val="5539C2CF3227B8418EDA1B89E1701B24"/>
                </w:placeholder>
                <w:temporary/>
                <w:showingPlcHdr/>
                <w15:appearance w15:val="hidden"/>
              </w:sdtPr>
              <w:sdtContent>
                <w:r>
                  <w:t>DESCRIPTION</w:t>
                </w:r>
              </w:sdtContent>
            </w:sdt>
          </w:p>
        </w:tc>
        <w:tc>
          <w:tcPr>
            <w:tcW w:w="1723" w:type="dxa"/>
          </w:tcPr>
          <w:p w14:paraId="1F7AF060" w14:textId="77777777" w:rsidR="00D45CFF" w:rsidRDefault="00D45CFF" w:rsidP="00B62E08">
            <w:pPr>
              <w:pStyle w:val="Heading4"/>
            </w:pPr>
            <w:sdt>
              <w:sdtPr>
                <w:alias w:val="Total:"/>
                <w:tag w:val="Total:"/>
                <w:id w:val="464622556"/>
                <w:placeholder>
                  <w:docPart w:val="A19428EC56771F4E975CAFA5FDCE6E51"/>
                </w:placeholder>
                <w:temporary/>
                <w:showingPlcHdr/>
                <w15:appearance w15:val="hidden"/>
              </w:sdtPr>
              <w:sdtContent>
                <w:r>
                  <w:t>TOTAL</w:t>
                </w:r>
              </w:sdtContent>
            </w:sdt>
          </w:p>
        </w:tc>
      </w:tr>
      <w:tr w:rsidR="00D45CFF" w14:paraId="1E075BE6" w14:textId="77777777" w:rsidTr="00D45CFF">
        <w:tc>
          <w:tcPr>
            <w:tcW w:w="1847" w:type="dxa"/>
          </w:tcPr>
          <w:p w14:paraId="080D8CC7" w14:textId="41D16300" w:rsidR="00D45CFF" w:rsidRDefault="00D45CFF" w:rsidP="009A090A">
            <w:sdt>
              <w:sdtPr>
                <w:id w:val="565609036"/>
                <w:placeholder>
                  <w:docPart w:val="222C5F6F39CE8D499DCE6B29F9D58858"/>
                </w:placeholder>
                <w15:appearance w15:val="hidden"/>
              </w:sdtPr>
              <w:sdtContent>
                <w:r>
                  <w:t>1</w:t>
                </w:r>
              </w:sdtContent>
            </w:sdt>
          </w:p>
        </w:tc>
        <w:tc>
          <w:tcPr>
            <w:tcW w:w="7220" w:type="dxa"/>
          </w:tcPr>
          <w:p w14:paraId="0ADE734E" w14:textId="0600BAAF" w:rsidR="00D45CFF" w:rsidRPr="009C4DBD" w:rsidRDefault="00D45CFF" w:rsidP="009A090A">
            <w:sdt>
              <w:sdtPr>
                <w:id w:val="-1051305403"/>
                <w:placeholder>
                  <w:docPart w:val="23F1E8DA6089904588F9EC94A8CA9247"/>
                </w:placeholder>
                <w15:appearance w15:val="hidden"/>
              </w:sdtPr>
              <w:sdtContent>
                <w:r>
                  <w:t>Website refresh (flat</w:t>
                </w:r>
                <w:r w:rsidR="002F5014">
                  <w:t>-</w:t>
                </w:r>
                <w:r>
                  <w:t>rate, first-time customer benefits)</w:t>
                </w:r>
              </w:sdtContent>
            </w:sdt>
          </w:p>
        </w:tc>
        <w:tc>
          <w:tcPr>
            <w:tcW w:w="1723" w:type="dxa"/>
          </w:tcPr>
          <w:p w14:paraId="23F58BF8" w14:textId="664ACFAA" w:rsidR="00D45CFF" w:rsidRDefault="00D45CFF" w:rsidP="009A090A">
            <w:pPr>
              <w:jc w:val="right"/>
            </w:pPr>
            <w:sdt>
              <w:sdtPr>
                <w:id w:val="-1433967844"/>
                <w:placeholder>
                  <w:docPart w:val="2FCF7F119FDC4840851B32EDF2D443EE"/>
                </w:placeholder>
                <w15:appearance w15:val="hidden"/>
              </w:sdtPr>
              <w:sdtContent>
                <w:r>
                  <w:t>500.00</w:t>
                </w:r>
              </w:sdtContent>
            </w:sdt>
            <w:r>
              <w:t xml:space="preserve"> </w:t>
            </w:r>
          </w:p>
        </w:tc>
      </w:tr>
      <w:tr w:rsidR="00D45CFF" w14:paraId="03CB8604" w14:textId="77777777" w:rsidTr="00D45CFF">
        <w:tc>
          <w:tcPr>
            <w:tcW w:w="1847" w:type="dxa"/>
          </w:tcPr>
          <w:p w14:paraId="1B5D3FE1" w14:textId="77777777" w:rsidR="00D45CFF" w:rsidRDefault="00D45CFF" w:rsidP="009A090A"/>
        </w:tc>
        <w:tc>
          <w:tcPr>
            <w:tcW w:w="7220" w:type="dxa"/>
          </w:tcPr>
          <w:p w14:paraId="63684C7D" w14:textId="77777777" w:rsidR="00D45CFF" w:rsidRPr="009C4DBD" w:rsidRDefault="00D45CFF" w:rsidP="009A090A"/>
        </w:tc>
        <w:tc>
          <w:tcPr>
            <w:tcW w:w="1723" w:type="dxa"/>
          </w:tcPr>
          <w:p w14:paraId="6A2E0D92" w14:textId="77777777" w:rsidR="00D45CFF" w:rsidRPr="009C4DBD" w:rsidRDefault="00D45CFF" w:rsidP="009A090A">
            <w:pPr>
              <w:jc w:val="right"/>
            </w:pPr>
          </w:p>
        </w:tc>
      </w:tr>
      <w:tr w:rsidR="00D45CFF" w14:paraId="1E68B7AB" w14:textId="77777777" w:rsidTr="00D45CFF">
        <w:tc>
          <w:tcPr>
            <w:tcW w:w="1847" w:type="dxa"/>
          </w:tcPr>
          <w:p w14:paraId="31E0F11D" w14:textId="77777777" w:rsidR="00D45CFF" w:rsidRDefault="00D45CFF" w:rsidP="009A090A"/>
        </w:tc>
        <w:tc>
          <w:tcPr>
            <w:tcW w:w="7220" w:type="dxa"/>
          </w:tcPr>
          <w:p w14:paraId="1D8EBF14" w14:textId="77777777" w:rsidR="00D45CFF" w:rsidRPr="009C4DBD" w:rsidRDefault="00D45CFF" w:rsidP="009A090A"/>
        </w:tc>
        <w:tc>
          <w:tcPr>
            <w:tcW w:w="1723" w:type="dxa"/>
          </w:tcPr>
          <w:p w14:paraId="5DB907AF" w14:textId="77777777" w:rsidR="00D45CFF" w:rsidRDefault="00D45CFF" w:rsidP="009A090A">
            <w:pPr>
              <w:jc w:val="right"/>
            </w:pPr>
          </w:p>
        </w:tc>
      </w:tr>
      <w:tr w:rsidR="00D45CFF" w14:paraId="3D36889C" w14:textId="77777777" w:rsidTr="00D45CFF">
        <w:tc>
          <w:tcPr>
            <w:tcW w:w="1847" w:type="dxa"/>
          </w:tcPr>
          <w:p w14:paraId="325ACE99" w14:textId="77777777" w:rsidR="00D45CFF" w:rsidRDefault="00D45CFF" w:rsidP="009A090A"/>
        </w:tc>
        <w:tc>
          <w:tcPr>
            <w:tcW w:w="7220" w:type="dxa"/>
          </w:tcPr>
          <w:p w14:paraId="60B49541" w14:textId="77777777" w:rsidR="00D45CFF" w:rsidRPr="009C4DBD" w:rsidRDefault="00D45CFF" w:rsidP="009A090A"/>
        </w:tc>
        <w:tc>
          <w:tcPr>
            <w:tcW w:w="1723" w:type="dxa"/>
          </w:tcPr>
          <w:p w14:paraId="3775CC97" w14:textId="77777777" w:rsidR="00D45CFF" w:rsidRDefault="00D45CFF" w:rsidP="009A090A">
            <w:pPr>
              <w:jc w:val="right"/>
            </w:pPr>
          </w:p>
        </w:tc>
      </w:tr>
      <w:tr w:rsidR="00D45CFF" w14:paraId="01B97747" w14:textId="77777777" w:rsidTr="00D45CFF">
        <w:tc>
          <w:tcPr>
            <w:tcW w:w="1847" w:type="dxa"/>
          </w:tcPr>
          <w:p w14:paraId="702394A6" w14:textId="77777777" w:rsidR="00D45CFF" w:rsidRDefault="00D45CFF" w:rsidP="009A090A"/>
        </w:tc>
        <w:tc>
          <w:tcPr>
            <w:tcW w:w="7220" w:type="dxa"/>
          </w:tcPr>
          <w:p w14:paraId="200A8530" w14:textId="77777777" w:rsidR="00D45CFF" w:rsidRPr="009C4DBD" w:rsidRDefault="00D45CFF" w:rsidP="009A090A"/>
        </w:tc>
        <w:tc>
          <w:tcPr>
            <w:tcW w:w="1723" w:type="dxa"/>
          </w:tcPr>
          <w:p w14:paraId="11ABAA85" w14:textId="77777777" w:rsidR="00D45CFF" w:rsidRDefault="00D45CFF" w:rsidP="009A090A">
            <w:pPr>
              <w:jc w:val="right"/>
            </w:pPr>
          </w:p>
        </w:tc>
      </w:tr>
      <w:tr w:rsidR="00D45CFF" w14:paraId="40903BEB" w14:textId="77777777" w:rsidTr="00D45CFF">
        <w:tc>
          <w:tcPr>
            <w:tcW w:w="1847" w:type="dxa"/>
          </w:tcPr>
          <w:p w14:paraId="432192CB" w14:textId="77777777" w:rsidR="00D45CFF" w:rsidRDefault="00D45CFF" w:rsidP="009A090A"/>
        </w:tc>
        <w:tc>
          <w:tcPr>
            <w:tcW w:w="7220" w:type="dxa"/>
          </w:tcPr>
          <w:p w14:paraId="7A0951D5" w14:textId="77777777" w:rsidR="00D45CFF" w:rsidRPr="009C4DBD" w:rsidRDefault="00D45CFF" w:rsidP="009A090A"/>
        </w:tc>
        <w:tc>
          <w:tcPr>
            <w:tcW w:w="1723" w:type="dxa"/>
          </w:tcPr>
          <w:p w14:paraId="4582A8BD" w14:textId="77777777" w:rsidR="00D45CFF" w:rsidRDefault="00D45CFF" w:rsidP="009A090A">
            <w:pPr>
              <w:jc w:val="right"/>
            </w:pPr>
          </w:p>
        </w:tc>
      </w:tr>
      <w:tr w:rsidR="00D45CFF" w14:paraId="37F66F3E" w14:textId="77777777" w:rsidTr="00D45CFF">
        <w:tc>
          <w:tcPr>
            <w:tcW w:w="1847" w:type="dxa"/>
          </w:tcPr>
          <w:p w14:paraId="7857775E" w14:textId="77777777" w:rsidR="00D45CFF" w:rsidRDefault="00D45CFF" w:rsidP="009A090A"/>
        </w:tc>
        <w:tc>
          <w:tcPr>
            <w:tcW w:w="7220" w:type="dxa"/>
          </w:tcPr>
          <w:p w14:paraId="4E8B388D" w14:textId="77777777" w:rsidR="00D45CFF" w:rsidRPr="009C4DBD" w:rsidRDefault="00D45CFF" w:rsidP="009A090A"/>
        </w:tc>
        <w:tc>
          <w:tcPr>
            <w:tcW w:w="1723" w:type="dxa"/>
          </w:tcPr>
          <w:p w14:paraId="3B61F4BB" w14:textId="77777777" w:rsidR="00D45CFF" w:rsidRDefault="00D45CFF" w:rsidP="009A090A">
            <w:pPr>
              <w:jc w:val="right"/>
            </w:pPr>
          </w:p>
        </w:tc>
      </w:tr>
      <w:tr w:rsidR="00D45CFF" w14:paraId="0E7F7EB0" w14:textId="77777777" w:rsidTr="00D45CFF">
        <w:tc>
          <w:tcPr>
            <w:tcW w:w="1847" w:type="dxa"/>
          </w:tcPr>
          <w:p w14:paraId="0416780A" w14:textId="77777777" w:rsidR="00D45CFF" w:rsidRDefault="00D45CFF" w:rsidP="009A090A"/>
        </w:tc>
        <w:tc>
          <w:tcPr>
            <w:tcW w:w="7220" w:type="dxa"/>
          </w:tcPr>
          <w:p w14:paraId="6D07DB4A" w14:textId="77777777" w:rsidR="00D45CFF" w:rsidRPr="009C4DBD" w:rsidRDefault="00D45CFF" w:rsidP="009A090A"/>
        </w:tc>
        <w:tc>
          <w:tcPr>
            <w:tcW w:w="1723" w:type="dxa"/>
          </w:tcPr>
          <w:p w14:paraId="53340A64" w14:textId="77777777" w:rsidR="00D45CFF" w:rsidRDefault="00D45CFF" w:rsidP="009A090A">
            <w:pPr>
              <w:jc w:val="right"/>
            </w:pPr>
          </w:p>
        </w:tc>
      </w:tr>
      <w:tr w:rsidR="00D45CFF" w14:paraId="189885AD" w14:textId="77777777" w:rsidTr="00D45CFF">
        <w:tc>
          <w:tcPr>
            <w:tcW w:w="1847" w:type="dxa"/>
          </w:tcPr>
          <w:p w14:paraId="4C2BF00B" w14:textId="77777777" w:rsidR="00D45CFF" w:rsidRDefault="00D45CFF" w:rsidP="009A090A"/>
        </w:tc>
        <w:tc>
          <w:tcPr>
            <w:tcW w:w="7220" w:type="dxa"/>
          </w:tcPr>
          <w:p w14:paraId="4CA4A21F" w14:textId="77777777" w:rsidR="00D45CFF" w:rsidRPr="009C4DBD" w:rsidRDefault="00D45CFF" w:rsidP="009A090A"/>
        </w:tc>
        <w:tc>
          <w:tcPr>
            <w:tcW w:w="1723" w:type="dxa"/>
          </w:tcPr>
          <w:p w14:paraId="2347E7E8" w14:textId="77777777" w:rsidR="00D45CFF" w:rsidRDefault="00D45CFF" w:rsidP="009A090A">
            <w:pPr>
              <w:jc w:val="right"/>
            </w:pPr>
          </w:p>
        </w:tc>
      </w:tr>
      <w:tr w:rsidR="00D45CFF" w14:paraId="36F7A502" w14:textId="77777777" w:rsidTr="00D45CFF">
        <w:tc>
          <w:tcPr>
            <w:tcW w:w="1847" w:type="dxa"/>
          </w:tcPr>
          <w:p w14:paraId="2E4D01E2" w14:textId="77777777" w:rsidR="00D45CFF" w:rsidRDefault="00D45CFF" w:rsidP="009A090A"/>
        </w:tc>
        <w:tc>
          <w:tcPr>
            <w:tcW w:w="7220" w:type="dxa"/>
          </w:tcPr>
          <w:p w14:paraId="5B4E123E" w14:textId="77777777" w:rsidR="00D45CFF" w:rsidRPr="009C4DBD" w:rsidRDefault="00D45CFF" w:rsidP="009A090A"/>
        </w:tc>
        <w:tc>
          <w:tcPr>
            <w:tcW w:w="1723" w:type="dxa"/>
          </w:tcPr>
          <w:p w14:paraId="7E810707" w14:textId="77777777" w:rsidR="00D45CFF" w:rsidRDefault="00D45CFF"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25C0DE39" w14:textId="77777777" w:rsidTr="009A090A">
        <w:trPr>
          <w:trHeight w:val="144"/>
        </w:trPr>
        <w:tc>
          <w:tcPr>
            <w:tcW w:w="3330" w:type="dxa"/>
            <w:tcBorders>
              <w:top w:val="nil"/>
              <w:left w:val="nil"/>
              <w:bottom w:val="nil"/>
            </w:tcBorders>
          </w:tcPr>
          <w:p w14:paraId="5582152B" w14:textId="77777777" w:rsidR="004F72C5" w:rsidRDefault="00000000" w:rsidP="008A78EB">
            <w:pPr>
              <w:pStyle w:val="Heading5"/>
            </w:pPr>
            <w:sdt>
              <w:sdtPr>
                <w:alias w:val="Subtotal:"/>
                <w:tag w:val="Subtotal:"/>
                <w:id w:val="1451439491"/>
                <w:placeholder>
                  <w:docPart w:val="70CB391E5732634FB8B8B0D3ED2E868C"/>
                </w:placeholder>
                <w:temporary/>
                <w:showingPlcHdr/>
                <w15:appearance w15:val="hidden"/>
              </w:sdtPr>
              <w:sdtContent>
                <w:r w:rsidR="004F72C5">
                  <w:t>SUBTOTAL</w:t>
                </w:r>
              </w:sdtContent>
            </w:sdt>
          </w:p>
        </w:tc>
        <w:tc>
          <w:tcPr>
            <w:tcW w:w="1711" w:type="dxa"/>
          </w:tcPr>
          <w:p w14:paraId="7A72EB7C" w14:textId="6832ECC0" w:rsidR="004F72C5" w:rsidRPr="002E3D51" w:rsidRDefault="00000000" w:rsidP="009A090A">
            <w:pPr>
              <w:jc w:val="right"/>
            </w:pPr>
            <w:sdt>
              <w:sdtPr>
                <w:id w:val="-247505457"/>
                <w:placeholder>
                  <w:docPart w:val="0F7963B522347A46AC2E435A0BF31432"/>
                </w:placeholder>
                <w15:appearance w15:val="hidden"/>
              </w:sdtPr>
              <w:sdtContent>
                <w:r w:rsidR="00D45CFF">
                  <w:t>500.00</w:t>
                </w:r>
              </w:sdtContent>
            </w:sdt>
            <w:r w:rsidR="007A0B3F">
              <w:t xml:space="preserve"> </w:t>
            </w:r>
          </w:p>
        </w:tc>
      </w:tr>
      <w:tr w:rsidR="004F72C5" w14:paraId="47264F21" w14:textId="77777777" w:rsidTr="009A090A">
        <w:trPr>
          <w:trHeight w:val="144"/>
        </w:trPr>
        <w:tc>
          <w:tcPr>
            <w:tcW w:w="3330" w:type="dxa"/>
            <w:tcBorders>
              <w:top w:val="nil"/>
              <w:left w:val="nil"/>
              <w:bottom w:val="nil"/>
            </w:tcBorders>
          </w:tcPr>
          <w:p w14:paraId="7319F304" w14:textId="77777777" w:rsidR="004F72C5" w:rsidRDefault="00000000" w:rsidP="008A78EB">
            <w:pPr>
              <w:pStyle w:val="Heading5"/>
            </w:pPr>
            <w:sdt>
              <w:sdtPr>
                <w:alias w:val="Sales tax:"/>
                <w:tag w:val="Sales tax:"/>
                <w:id w:val="750473132"/>
                <w:placeholder>
                  <w:docPart w:val="8AC4957CF9F8474E81CEC70315FD7BF7"/>
                </w:placeholder>
                <w:temporary/>
                <w:showingPlcHdr/>
                <w15:appearance w15:val="hidden"/>
              </w:sdtPr>
              <w:sdtContent>
                <w:r w:rsidR="004F72C5">
                  <w:t>SALES TAX</w:t>
                </w:r>
              </w:sdtContent>
            </w:sdt>
            <w:r w:rsidR="007A0B3F">
              <w:t xml:space="preserve"> </w:t>
            </w:r>
          </w:p>
        </w:tc>
        <w:tc>
          <w:tcPr>
            <w:tcW w:w="1711" w:type="dxa"/>
          </w:tcPr>
          <w:p w14:paraId="458CD724" w14:textId="6BDD3D3B" w:rsidR="004F72C5" w:rsidRPr="002E3D51" w:rsidRDefault="00000000" w:rsidP="009A090A">
            <w:pPr>
              <w:jc w:val="right"/>
            </w:pPr>
            <w:sdt>
              <w:sdtPr>
                <w:id w:val="2119560167"/>
                <w:placeholder>
                  <w:docPart w:val="85AF3E7DAB002749A859D09DCB9581C8"/>
                </w:placeholder>
                <w15:appearance w15:val="hidden"/>
              </w:sdtPr>
              <w:sdtContent>
                <w:r w:rsidR="00D45CFF">
                  <w:t>N/A</w:t>
                </w:r>
              </w:sdtContent>
            </w:sdt>
            <w:r w:rsidR="007A0B3F">
              <w:t xml:space="preserve"> </w:t>
            </w:r>
          </w:p>
        </w:tc>
      </w:tr>
      <w:tr w:rsidR="004F72C5" w14:paraId="75F077FD" w14:textId="77777777" w:rsidTr="009A090A">
        <w:trPr>
          <w:trHeight w:val="144"/>
        </w:trPr>
        <w:tc>
          <w:tcPr>
            <w:tcW w:w="3330" w:type="dxa"/>
            <w:tcBorders>
              <w:top w:val="nil"/>
              <w:left w:val="nil"/>
              <w:bottom w:val="nil"/>
            </w:tcBorders>
          </w:tcPr>
          <w:p w14:paraId="23B670AB" w14:textId="77777777" w:rsidR="004F72C5" w:rsidRDefault="00000000" w:rsidP="008A78EB">
            <w:pPr>
              <w:pStyle w:val="Heading5"/>
            </w:pPr>
            <w:sdt>
              <w:sdtPr>
                <w:alias w:val="Shipping and handling:"/>
                <w:tag w:val="Shipping and handling:"/>
                <w:id w:val="-508521174"/>
                <w:placeholder>
                  <w:docPart w:val="9E7D4726F00B6048B1388E882B4C3597"/>
                </w:placeholder>
                <w:temporary/>
                <w:showingPlcHdr/>
                <w15:appearance w15:val="hidden"/>
              </w:sdtPr>
              <w:sdtContent>
                <w:r w:rsidR="004F72C5">
                  <w:t>SHIPPING &amp; HANDLING</w:t>
                </w:r>
              </w:sdtContent>
            </w:sdt>
            <w:r w:rsidR="007A0B3F">
              <w:t xml:space="preserve"> </w:t>
            </w:r>
          </w:p>
        </w:tc>
        <w:tc>
          <w:tcPr>
            <w:tcW w:w="1711" w:type="dxa"/>
          </w:tcPr>
          <w:p w14:paraId="290D1522" w14:textId="11BE079B" w:rsidR="004F72C5" w:rsidRPr="002E3D51" w:rsidRDefault="00000000" w:rsidP="009A090A">
            <w:pPr>
              <w:jc w:val="right"/>
            </w:pPr>
            <w:sdt>
              <w:sdtPr>
                <w:id w:val="1140461694"/>
                <w:placeholder>
                  <w:docPart w:val="A926E8BBBBD89542828959E287ADF4AA"/>
                </w:placeholder>
                <w15:appearance w15:val="hidden"/>
              </w:sdtPr>
              <w:sdtContent>
                <w:r w:rsidR="00D45CFF">
                  <w:t>N/A</w:t>
                </w:r>
              </w:sdtContent>
            </w:sdt>
            <w:r w:rsidR="007A0B3F">
              <w:t xml:space="preserve"> </w:t>
            </w:r>
          </w:p>
        </w:tc>
      </w:tr>
      <w:tr w:rsidR="004F72C5" w14:paraId="070E89D4" w14:textId="77777777" w:rsidTr="009A090A">
        <w:trPr>
          <w:trHeight w:val="144"/>
        </w:trPr>
        <w:tc>
          <w:tcPr>
            <w:tcW w:w="3330" w:type="dxa"/>
            <w:tcBorders>
              <w:top w:val="nil"/>
              <w:left w:val="nil"/>
              <w:bottom w:val="nil"/>
            </w:tcBorders>
          </w:tcPr>
          <w:p w14:paraId="25381F6B" w14:textId="77777777" w:rsidR="004F72C5" w:rsidRDefault="00000000" w:rsidP="008A78EB">
            <w:pPr>
              <w:pStyle w:val="Heading5"/>
            </w:pPr>
            <w:sdt>
              <w:sdtPr>
                <w:alias w:val="Total due:"/>
                <w:tag w:val="Total due:"/>
                <w:id w:val="-1162542090"/>
                <w:placeholder>
                  <w:docPart w:val="6FEDCA0B1F50C54D923B423BFB744EB4"/>
                </w:placeholder>
                <w:temporary/>
                <w:showingPlcHdr/>
                <w15:appearance w15:val="hidden"/>
              </w:sdtPr>
              <w:sdtContent>
                <w:r w:rsidR="004F72C5">
                  <w:t>TOTAL DUE</w:t>
                </w:r>
              </w:sdtContent>
            </w:sdt>
            <w:r w:rsidR="007A0B3F">
              <w:t xml:space="preserve"> </w:t>
            </w:r>
          </w:p>
        </w:tc>
        <w:tc>
          <w:tcPr>
            <w:tcW w:w="1711" w:type="dxa"/>
          </w:tcPr>
          <w:p w14:paraId="751A251C" w14:textId="1BFAB2E7" w:rsidR="004F72C5" w:rsidRPr="002E3D51" w:rsidRDefault="00000000" w:rsidP="009A090A">
            <w:pPr>
              <w:jc w:val="right"/>
            </w:pPr>
            <w:sdt>
              <w:sdtPr>
                <w:id w:val="164211389"/>
                <w:placeholder>
                  <w:docPart w:val="87E6C8005324C84AA44ED078195D4772"/>
                </w:placeholder>
                <w15:appearance w15:val="hidden"/>
              </w:sdtPr>
              <w:sdtContent>
                <w:r w:rsidR="00D45CFF">
                  <w:t>500.00</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091F6B1E"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38222458" w14:textId="77777777" w:rsidR="00876D70" w:rsidRDefault="00876D70" w:rsidP="00184E25">
            <w:pPr>
              <w:rPr>
                <w:bCs w:val="0"/>
              </w:rPr>
            </w:pPr>
          </w:p>
          <w:p w14:paraId="734E0BE5" w14:textId="77777777" w:rsidR="00876D70" w:rsidRDefault="00876D70" w:rsidP="00184E25">
            <w:pPr>
              <w:rPr>
                <w:bCs w:val="0"/>
              </w:rPr>
            </w:pPr>
          </w:p>
          <w:p w14:paraId="5C9865C9" w14:textId="77777777" w:rsidR="00876D70" w:rsidRDefault="00876D70" w:rsidP="00184E25">
            <w:pPr>
              <w:rPr>
                <w:bCs w:val="0"/>
              </w:rPr>
            </w:pPr>
          </w:p>
          <w:p w14:paraId="6CCC4357" w14:textId="77777777" w:rsidR="00876D70" w:rsidRDefault="00876D70" w:rsidP="00184E25">
            <w:pPr>
              <w:rPr>
                <w:bCs w:val="0"/>
              </w:rPr>
            </w:pPr>
          </w:p>
          <w:p w14:paraId="05C0AE8B" w14:textId="77777777" w:rsidR="00876D70" w:rsidRDefault="00876D70" w:rsidP="00184E25">
            <w:pPr>
              <w:rPr>
                <w:bCs w:val="0"/>
              </w:rPr>
            </w:pPr>
          </w:p>
          <w:p w14:paraId="53CA37CC" w14:textId="4BF4B07C" w:rsidR="00184E25" w:rsidRDefault="00000000" w:rsidP="00184E25">
            <w:sdt>
              <w:sdtPr>
                <w:alias w:val="Make all checks payable to:"/>
                <w:tag w:val="Make all checks payable to:"/>
                <w:id w:val="-1227909888"/>
                <w:placeholder>
                  <w:docPart w:val="57BAF15A73AC4145BB145B945093F21D"/>
                </w:placeholder>
                <w:temporary/>
                <w:showingPlcHdr/>
                <w15:appearance w15:val="hidden"/>
              </w:sdtPr>
              <w:sdtContent>
                <w:r w:rsidR="00184E25">
                  <w:t>Make all checks payable to</w:t>
                </w:r>
              </w:sdtContent>
            </w:sdt>
            <w:r w:rsidR="00184E25">
              <w:t xml:space="preserve"> </w:t>
            </w:r>
            <w:sdt>
              <w:sdtPr>
                <w:id w:val="-729690955"/>
                <w:placeholder>
                  <w:docPart w:val="2F3A7B0DAF42B742B2A113BF933170C7"/>
                </w:placeholder>
                <w15:appearance w15:val="hidden"/>
              </w:sdtPr>
              <w:sdtContent>
                <w:r w:rsidR="00D45CFF">
                  <w:t>Nikhil Yates</w:t>
                </w:r>
              </w:sdtContent>
            </w:sdt>
            <w:r w:rsidR="00D45CFF">
              <w:t xml:space="preserve"> (directly, or e-transfer via email)</w:t>
            </w:r>
          </w:p>
          <w:p w14:paraId="0FCB6647" w14:textId="6AE697C7" w:rsidR="00184E25" w:rsidRDefault="00000000" w:rsidP="00DB07D7">
            <w:sdt>
              <w:sdtPr>
                <w:alias w:val="If you have any questions concerning this invoice, contact:"/>
                <w:tag w:val="If you have any questions concerning this invoice, contact:"/>
                <w:id w:val="1340276880"/>
                <w:placeholder>
                  <w:docPart w:val="357EA47A3AFDC0439B7906E7B9F9A6E5"/>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FFB596507C514F4BBAB2972F7F922009"/>
                </w:placeholder>
                <w:temporary/>
                <w:showingPlcHdr/>
                <w15:appearance w15:val="hidden"/>
              </w:sdtPr>
              <w:sdtContent>
                <w:r w:rsidR="00184E25">
                  <w:t>contact:</w:t>
                </w:r>
              </w:sdtContent>
            </w:sdt>
            <w:r w:rsidR="00184E25">
              <w:t xml:space="preserve"> </w:t>
            </w:r>
            <w:r w:rsidR="00D45CFF">
              <w:t>Nikhil</w:t>
            </w:r>
            <w:r w:rsidR="00184E25">
              <w:t xml:space="preserve"> </w:t>
            </w:r>
            <w:sdt>
              <w:sdtPr>
                <w:alias w:val="Contact at:"/>
                <w:tag w:val="Contact at:"/>
                <w:id w:val="-972742786"/>
                <w:placeholder>
                  <w:docPart w:val="69ED74E358E80C49A92664649EC38902"/>
                </w:placeholder>
                <w:temporary/>
                <w:showingPlcHdr/>
                <w15:appearance w15:val="hidden"/>
              </w:sdtPr>
              <w:sdtContent>
                <w:r w:rsidR="00184E25">
                  <w:t>at</w:t>
                </w:r>
              </w:sdtContent>
            </w:sdt>
            <w:r w:rsidR="00184E25">
              <w:t xml:space="preserve"> </w:t>
            </w:r>
            <w:sdt>
              <w:sdtPr>
                <w:id w:val="-1600636768"/>
                <w:placeholder>
                  <w:docPart w:val="BECFF8AB54CB2B4B87A9C418D71B0E27"/>
                </w:placeholder>
                <w15:appearance w15:val="hidden"/>
              </w:sdtPr>
              <w:sdtContent>
                <w:r w:rsidR="00D45CFF">
                  <w:t>(647) 679 2497</w:t>
                </w:r>
              </w:sdtContent>
            </w:sdt>
            <w:r w:rsidR="00DB07D7">
              <w:t>.</w:t>
            </w:r>
          </w:p>
        </w:tc>
      </w:tr>
      <w:tr w:rsidR="00184E25" w:rsidRPr="005524FD" w14:paraId="2E2E4486" w14:textId="77777777" w:rsidTr="007A007B">
        <w:tc>
          <w:tcPr>
            <w:tcW w:w="10790" w:type="dxa"/>
          </w:tcPr>
          <w:p w14:paraId="155D0FA7" w14:textId="77777777" w:rsidR="00184E25" w:rsidRPr="005524FD" w:rsidRDefault="00000000" w:rsidP="005524FD">
            <w:pPr>
              <w:pStyle w:val="Heading4"/>
            </w:pPr>
            <w:sdt>
              <w:sdtPr>
                <w:alias w:val="Thank your for your business:"/>
                <w:tag w:val="Thank your for your business:"/>
                <w:id w:val="1338572466"/>
                <w:placeholder>
                  <w:docPart w:val="9C4A2E405E5A144783EF07435BA95ADA"/>
                </w:placeholder>
                <w:temporary/>
                <w:showingPlcHdr/>
                <w15:appearance w15:val="hidden"/>
              </w:sdtPr>
              <w:sdtContent>
                <w:r w:rsidR="00184E25" w:rsidRPr="005524FD">
                  <w:t>Thank you for your business!</w:t>
                </w:r>
              </w:sdtContent>
            </w:sdt>
          </w:p>
        </w:tc>
      </w:tr>
    </w:tbl>
    <w:p w14:paraId="40078DC4"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27E7" w14:textId="77777777" w:rsidR="00934359" w:rsidRDefault="00934359" w:rsidP="00602102">
      <w:r>
        <w:separator/>
      </w:r>
    </w:p>
  </w:endnote>
  <w:endnote w:type="continuationSeparator" w:id="0">
    <w:p w14:paraId="1BBC6B53" w14:textId="77777777" w:rsidR="00934359" w:rsidRDefault="00934359"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DC59B" w14:textId="77777777" w:rsidR="00934359" w:rsidRDefault="00934359" w:rsidP="00602102">
      <w:r>
        <w:separator/>
      </w:r>
    </w:p>
  </w:footnote>
  <w:footnote w:type="continuationSeparator" w:id="0">
    <w:p w14:paraId="57FE8B68" w14:textId="77777777" w:rsidR="00934359" w:rsidRDefault="00934359"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D5"/>
    <w:rsid w:val="00044386"/>
    <w:rsid w:val="00074F96"/>
    <w:rsid w:val="000B17E1"/>
    <w:rsid w:val="000D0754"/>
    <w:rsid w:val="000F4DBE"/>
    <w:rsid w:val="00160348"/>
    <w:rsid w:val="00184E25"/>
    <w:rsid w:val="001B5363"/>
    <w:rsid w:val="001E0FD3"/>
    <w:rsid w:val="002E3D51"/>
    <w:rsid w:val="002F4BA1"/>
    <w:rsid w:val="002F5014"/>
    <w:rsid w:val="0031549A"/>
    <w:rsid w:val="00362932"/>
    <w:rsid w:val="00381330"/>
    <w:rsid w:val="003853D5"/>
    <w:rsid w:val="003A1A47"/>
    <w:rsid w:val="003C59AE"/>
    <w:rsid w:val="003D1788"/>
    <w:rsid w:val="0042240B"/>
    <w:rsid w:val="0043168A"/>
    <w:rsid w:val="00464C82"/>
    <w:rsid w:val="004F72C5"/>
    <w:rsid w:val="005272A2"/>
    <w:rsid w:val="005524FD"/>
    <w:rsid w:val="005964BE"/>
    <w:rsid w:val="005A5308"/>
    <w:rsid w:val="005C5989"/>
    <w:rsid w:val="005C5B97"/>
    <w:rsid w:val="00602102"/>
    <w:rsid w:val="00623975"/>
    <w:rsid w:val="006479CF"/>
    <w:rsid w:val="006B1498"/>
    <w:rsid w:val="006B4C5A"/>
    <w:rsid w:val="0070247A"/>
    <w:rsid w:val="007034AB"/>
    <w:rsid w:val="00710955"/>
    <w:rsid w:val="0078217D"/>
    <w:rsid w:val="007A007B"/>
    <w:rsid w:val="007A0B3F"/>
    <w:rsid w:val="007C601A"/>
    <w:rsid w:val="007E412B"/>
    <w:rsid w:val="00820B2B"/>
    <w:rsid w:val="008233DB"/>
    <w:rsid w:val="00856D18"/>
    <w:rsid w:val="00864A39"/>
    <w:rsid w:val="00870088"/>
    <w:rsid w:val="00876D70"/>
    <w:rsid w:val="008773FD"/>
    <w:rsid w:val="00882C99"/>
    <w:rsid w:val="008B7305"/>
    <w:rsid w:val="008C793D"/>
    <w:rsid w:val="009039D5"/>
    <w:rsid w:val="00934359"/>
    <w:rsid w:val="0094399F"/>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C02740"/>
    <w:rsid w:val="00C408F5"/>
    <w:rsid w:val="00CA46F2"/>
    <w:rsid w:val="00CD319D"/>
    <w:rsid w:val="00CD7C08"/>
    <w:rsid w:val="00D37145"/>
    <w:rsid w:val="00D456C2"/>
    <w:rsid w:val="00D45CFF"/>
    <w:rsid w:val="00D60FC2"/>
    <w:rsid w:val="00DB07D7"/>
    <w:rsid w:val="00E01E7E"/>
    <w:rsid w:val="00E11A1B"/>
    <w:rsid w:val="00E125CB"/>
    <w:rsid w:val="00E305D4"/>
    <w:rsid w:val="00EC04A5"/>
    <w:rsid w:val="00F2746D"/>
    <w:rsid w:val="00F35B85"/>
    <w:rsid w:val="00F75FAE"/>
    <w:rsid w:val="00F8619B"/>
    <w:rsid w:val="00FA2BCC"/>
    <w:rsid w:val="00FC4F34"/>
    <w:rsid w:val="00FE7A47"/>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A38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khil/Library/Containers/com.microsoft.Word/Data/Library/Application%20Support/Microsoft/Office/16.0/DTS/Search/%7b9B2FCCF2-7FC2-0C48-9839-779BB730D8DE%7dtf100021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679619873BD746A00BA244AEB24E35"/>
        <w:category>
          <w:name w:val="General"/>
          <w:gallery w:val="placeholder"/>
        </w:category>
        <w:types>
          <w:type w:val="bbPlcHdr"/>
        </w:types>
        <w:behaviors>
          <w:behavior w:val="content"/>
        </w:behaviors>
        <w:guid w:val="{D1129A61-1AC2-B243-8797-73B95A92A097}"/>
      </w:docPartPr>
      <w:docPartBody>
        <w:p w:rsidR="00000000" w:rsidRDefault="00000000">
          <w:pPr>
            <w:pStyle w:val="05679619873BD746A00BA244AEB24E35"/>
          </w:pPr>
          <w:r w:rsidRPr="00DB07D7">
            <w:t>Pottery &amp; Co.</w:t>
          </w:r>
        </w:p>
      </w:docPartBody>
    </w:docPart>
    <w:docPart>
      <w:docPartPr>
        <w:name w:val="E57098E6633E9C44B3DD60573D13264B"/>
        <w:category>
          <w:name w:val="General"/>
          <w:gallery w:val="placeholder"/>
        </w:category>
        <w:types>
          <w:type w:val="bbPlcHdr"/>
        </w:types>
        <w:behaviors>
          <w:behavior w:val="content"/>
        </w:behaviors>
        <w:guid w:val="{80AE8655-282A-1141-8862-654FBDD675BD}"/>
      </w:docPartPr>
      <w:docPartBody>
        <w:p w:rsidR="00000000" w:rsidRDefault="00000000">
          <w:pPr>
            <w:pStyle w:val="E57098E6633E9C44B3DD60573D13264B"/>
          </w:pPr>
          <w:r w:rsidRPr="007A0B3F">
            <w:t>Earthenware for everyone</w:t>
          </w:r>
        </w:p>
      </w:docPartBody>
    </w:docPart>
    <w:docPart>
      <w:docPartPr>
        <w:name w:val="8EECE440C29C8B489F25469D3EFA635B"/>
        <w:category>
          <w:name w:val="General"/>
          <w:gallery w:val="placeholder"/>
        </w:category>
        <w:types>
          <w:type w:val="bbPlcHdr"/>
        </w:types>
        <w:behaviors>
          <w:behavior w:val="content"/>
        </w:behaviors>
        <w:guid w:val="{A39F3841-3529-FB4A-9F92-188F01905433}"/>
      </w:docPartPr>
      <w:docPartBody>
        <w:p w:rsidR="00000000" w:rsidRDefault="00000000">
          <w:pPr>
            <w:pStyle w:val="8EECE440C29C8B489F25469D3EFA635B"/>
          </w:pPr>
          <w:r w:rsidRPr="00DB07D7">
            <w:t xml:space="preserve">89 Pacific Ave, San Francisco, </w:t>
          </w:r>
          <w:r>
            <w:t>CA</w:t>
          </w:r>
          <w:r w:rsidRPr="00DB07D7">
            <w:t xml:space="preserve"> 45321</w:t>
          </w:r>
        </w:p>
      </w:docPartBody>
    </w:docPart>
    <w:docPart>
      <w:docPartPr>
        <w:name w:val="AB679145615C3545B21F350E312D13CB"/>
        <w:category>
          <w:name w:val="General"/>
          <w:gallery w:val="placeholder"/>
        </w:category>
        <w:types>
          <w:type w:val="bbPlcHdr"/>
        </w:types>
        <w:behaviors>
          <w:behavior w:val="content"/>
        </w:behaviors>
        <w:guid w:val="{00641B6B-91B3-6A4D-B3A9-FA431CB97720}"/>
      </w:docPartPr>
      <w:docPartBody>
        <w:p w:rsidR="00000000" w:rsidRDefault="00000000">
          <w:pPr>
            <w:pStyle w:val="AB679145615C3545B21F350E312D13CB"/>
          </w:pPr>
          <w:r>
            <w:t>Phone</w:t>
          </w:r>
        </w:p>
      </w:docPartBody>
    </w:docPart>
    <w:docPart>
      <w:docPartPr>
        <w:name w:val="3FEACAFC74BACB438AA69517FDBD59AC"/>
        <w:category>
          <w:name w:val="General"/>
          <w:gallery w:val="placeholder"/>
        </w:category>
        <w:types>
          <w:type w:val="bbPlcHdr"/>
        </w:types>
        <w:behaviors>
          <w:behavior w:val="content"/>
        </w:behaviors>
        <w:guid w:val="{669D3AD0-E959-884C-AC20-3D934291A0F7}"/>
      </w:docPartPr>
      <w:docPartBody>
        <w:p w:rsidR="00000000" w:rsidRDefault="00000000">
          <w:pPr>
            <w:pStyle w:val="3FEACAFC74BACB438AA69517FDBD59AC"/>
          </w:pPr>
          <w:r w:rsidRPr="00DB07D7">
            <w:t>(123) 456-7890</w:t>
          </w:r>
        </w:p>
      </w:docPartBody>
    </w:docPart>
    <w:docPart>
      <w:docPartPr>
        <w:name w:val="94A556B75CFC6444AF31A9E7554547AA"/>
        <w:category>
          <w:name w:val="General"/>
          <w:gallery w:val="placeholder"/>
        </w:category>
        <w:types>
          <w:type w:val="bbPlcHdr"/>
        </w:types>
        <w:behaviors>
          <w:behavior w:val="content"/>
        </w:behaviors>
        <w:guid w:val="{5AECD9EF-B938-864A-A78D-E7CD2B363E66}"/>
      </w:docPartPr>
      <w:docPartBody>
        <w:p w:rsidR="00000000" w:rsidRDefault="00000000">
          <w:pPr>
            <w:pStyle w:val="94A556B75CFC6444AF31A9E7554547AA"/>
          </w:pPr>
          <w:r w:rsidRPr="00F35B85">
            <w:t>INVOICE</w:t>
          </w:r>
        </w:p>
      </w:docPartBody>
    </w:docPart>
    <w:docPart>
      <w:docPartPr>
        <w:name w:val="E7D3578D5D88B641ADDCB59EC034B51E"/>
        <w:category>
          <w:name w:val="General"/>
          <w:gallery w:val="placeholder"/>
        </w:category>
        <w:types>
          <w:type w:val="bbPlcHdr"/>
        </w:types>
        <w:behaviors>
          <w:behavior w:val="content"/>
        </w:behaviors>
        <w:guid w:val="{509BFA29-5CE8-C54B-A4A8-767E55FB051C}"/>
      </w:docPartPr>
      <w:docPartBody>
        <w:p w:rsidR="00000000" w:rsidRDefault="00000000">
          <w:pPr>
            <w:pStyle w:val="E7D3578D5D88B641ADDCB59EC034B51E"/>
          </w:pPr>
          <w:r w:rsidRPr="00B1432F">
            <w:t>Invoice</w:t>
          </w:r>
        </w:p>
      </w:docPartBody>
    </w:docPart>
    <w:docPart>
      <w:docPartPr>
        <w:name w:val="0C0E86ED3B55F74D80FA03AD949C758F"/>
        <w:category>
          <w:name w:val="General"/>
          <w:gallery w:val="placeholder"/>
        </w:category>
        <w:types>
          <w:type w:val="bbPlcHdr"/>
        </w:types>
        <w:behaviors>
          <w:behavior w:val="content"/>
        </w:behaviors>
        <w:guid w:val="{8735A1BD-B725-E84C-A8F7-F3A86647A9C5}"/>
      </w:docPartPr>
      <w:docPartBody>
        <w:p w:rsidR="00000000" w:rsidRDefault="00000000">
          <w:pPr>
            <w:pStyle w:val="0C0E86ED3B55F74D80FA03AD949C758F"/>
          </w:pPr>
          <w:r w:rsidRPr="00B1432F">
            <w:t>Date</w:t>
          </w:r>
        </w:p>
      </w:docPartBody>
    </w:docPart>
    <w:docPart>
      <w:docPartPr>
        <w:name w:val="295FC0EB6B571F43AD5CEF20D50B4EAE"/>
        <w:category>
          <w:name w:val="General"/>
          <w:gallery w:val="placeholder"/>
        </w:category>
        <w:types>
          <w:type w:val="bbPlcHdr"/>
        </w:types>
        <w:behaviors>
          <w:behavior w:val="content"/>
        </w:behaviors>
        <w:guid w:val="{1AF3D63E-BCD0-C94A-A9D7-92846AA981C6}"/>
      </w:docPartPr>
      <w:docPartBody>
        <w:p w:rsidR="00000000" w:rsidRDefault="00000000">
          <w:pPr>
            <w:pStyle w:val="295FC0EB6B571F43AD5CEF20D50B4EAE"/>
          </w:pPr>
          <w:r w:rsidRPr="003853D5">
            <w:t>1/1/23</w:t>
          </w:r>
        </w:p>
      </w:docPartBody>
    </w:docPart>
    <w:docPart>
      <w:docPartPr>
        <w:name w:val="4750D9AA11DCE844BE30F1DB86654435"/>
        <w:category>
          <w:name w:val="General"/>
          <w:gallery w:val="placeholder"/>
        </w:category>
        <w:types>
          <w:type w:val="bbPlcHdr"/>
        </w:types>
        <w:behaviors>
          <w:behavior w:val="content"/>
        </w:behaviors>
        <w:guid w:val="{3AB324F9-BD71-C04A-8C2F-4F238C558349}"/>
      </w:docPartPr>
      <w:docPartBody>
        <w:p w:rsidR="00000000" w:rsidRDefault="00000000">
          <w:pPr>
            <w:pStyle w:val="4750D9AA11DCE844BE30F1DB86654435"/>
          </w:pPr>
          <w:r w:rsidRPr="007A0B3F">
            <w:t xml:space="preserve">Bill </w:t>
          </w:r>
          <w:r w:rsidRPr="00B1432F">
            <w:t>To:</w:t>
          </w:r>
        </w:p>
      </w:docPartBody>
    </w:docPart>
    <w:docPart>
      <w:docPartPr>
        <w:name w:val="B2A041FCB3671F4D9934DFA32A6B9EFB"/>
        <w:category>
          <w:name w:val="General"/>
          <w:gallery w:val="placeholder"/>
        </w:category>
        <w:types>
          <w:type w:val="bbPlcHdr"/>
        </w:types>
        <w:behaviors>
          <w:behavior w:val="content"/>
        </w:behaviors>
        <w:guid w:val="{F1D85604-D9DB-474E-AADB-5029F79CE0BF}"/>
      </w:docPartPr>
      <w:docPartBody>
        <w:p w:rsidR="00000000" w:rsidRDefault="00000000">
          <w:pPr>
            <w:pStyle w:val="B2A041FCB3671F4D9934DFA32A6B9EFB"/>
          </w:pPr>
          <w:r w:rsidRPr="007A0B3F">
            <w:t>Mollie Grau</w:t>
          </w:r>
        </w:p>
      </w:docPartBody>
    </w:docPart>
    <w:docPart>
      <w:docPartPr>
        <w:name w:val="CC7BEF5C7E229146B6B507F24AFBA2CF"/>
        <w:category>
          <w:name w:val="General"/>
          <w:gallery w:val="placeholder"/>
        </w:category>
        <w:types>
          <w:type w:val="bbPlcHdr"/>
        </w:types>
        <w:behaviors>
          <w:behavior w:val="content"/>
        </w:behaviors>
        <w:guid w:val="{EFFEA35C-FF5C-C046-AF1C-CFF4F96565E7}"/>
      </w:docPartPr>
      <w:docPartBody>
        <w:p w:rsidR="00000000" w:rsidRDefault="00000000">
          <w:pPr>
            <w:pStyle w:val="CC7BEF5C7E229146B6B507F24AFBA2CF"/>
          </w:pPr>
          <w:r w:rsidRPr="007A0B3F">
            <w:t>210 Stars Avenue</w:t>
          </w:r>
        </w:p>
      </w:docPartBody>
    </w:docPart>
    <w:docPart>
      <w:docPartPr>
        <w:name w:val="6E20638F50260347917EFD77696758C6"/>
        <w:category>
          <w:name w:val="General"/>
          <w:gallery w:val="placeholder"/>
        </w:category>
        <w:types>
          <w:type w:val="bbPlcHdr"/>
        </w:types>
        <w:behaviors>
          <w:behavior w:val="content"/>
        </w:behaviors>
        <w:guid w:val="{A7127A31-CECB-F84B-B932-33881E1EB219}"/>
      </w:docPartPr>
      <w:docPartBody>
        <w:p w:rsidR="00000000" w:rsidRDefault="00000000">
          <w:pPr>
            <w:pStyle w:val="6E20638F50260347917EFD77696758C6"/>
          </w:pPr>
          <w:r w:rsidRPr="007A0B3F">
            <w:t>Berkeley, CA 78910</w:t>
          </w:r>
        </w:p>
      </w:docPartBody>
    </w:docPart>
    <w:docPart>
      <w:docPartPr>
        <w:name w:val="F22BC417FF55D042A3BE861A658E4682"/>
        <w:category>
          <w:name w:val="General"/>
          <w:gallery w:val="placeholder"/>
        </w:category>
        <w:types>
          <w:type w:val="bbPlcHdr"/>
        </w:types>
        <w:behaviors>
          <w:behavior w:val="content"/>
        </w:behaviors>
        <w:guid w:val="{4291FAD8-C60D-3A46-9EF4-D8092827AFF8}"/>
      </w:docPartPr>
      <w:docPartBody>
        <w:p w:rsidR="00000000" w:rsidRDefault="00000000">
          <w:pPr>
            <w:pStyle w:val="F22BC417FF55D042A3BE861A658E4682"/>
          </w:pPr>
          <w:r w:rsidRPr="007A0B3F">
            <w:t>(123) 987-6543</w:t>
          </w:r>
        </w:p>
      </w:docPartBody>
    </w:docPart>
    <w:docPart>
      <w:docPartPr>
        <w:name w:val="83423CE79C86A044AC4A73D53F4052A5"/>
        <w:category>
          <w:name w:val="General"/>
          <w:gallery w:val="placeholder"/>
        </w:category>
        <w:types>
          <w:type w:val="bbPlcHdr"/>
        </w:types>
        <w:behaviors>
          <w:behavior w:val="content"/>
        </w:behaviors>
        <w:guid w:val="{FF4438C7-9BCD-6146-91C6-323128B7D04E}"/>
      </w:docPartPr>
      <w:docPartBody>
        <w:p w:rsidR="00000000" w:rsidRDefault="00000000">
          <w:pPr>
            <w:pStyle w:val="83423CE79C86A044AC4A73D53F4052A5"/>
          </w:pPr>
          <w:r>
            <w:t>Comments or special instructions:</w:t>
          </w:r>
        </w:p>
      </w:docPartBody>
    </w:docPart>
    <w:docPart>
      <w:docPartPr>
        <w:name w:val="3CC2E3B085A1F648B21FC840B31DBA71"/>
        <w:category>
          <w:name w:val="General"/>
          <w:gallery w:val="placeholder"/>
        </w:category>
        <w:types>
          <w:type w:val="bbPlcHdr"/>
        </w:types>
        <w:behaviors>
          <w:behavior w:val="content"/>
        </w:behaviors>
        <w:guid w:val="{F5524B77-3F6D-544B-B9A6-D1286EB07487}"/>
      </w:docPartPr>
      <w:docPartBody>
        <w:p w:rsidR="00000000" w:rsidRDefault="00000000">
          <w:pPr>
            <w:pStyle w:val="3CC2E3B085A1F648B21FC840B31DBA71"/>
          </w:pPr>
          <w:r w:rsidRPr="007A0B3F">
            <w:t xml:space="preserve">Shipment </w:t>
          </w:r>
          <w:r w:rsidRPr="007A0B3F">
            <w:t>contains fragile goods</w:t>
          </w:r>
        </w:p>
      </w:docPartBody>
    </w:docPart>
    <w:docPart>
      <w:docPartPr>
        <w:name w:val="70CB391E5732634FB8B8B0D3ED2E868C"/>
        <w:category>
          <w:name w:val="General"/>
          <w:gallery w:val="placeholder"/>
        </w:category>
        <w:types>
          <w:type w:val="bbPlcHdr"/>
        </w:types>
        <w:behaviors>
          <w:behavior w:val="content"/>
        </w:behaviors>
        <w:guid w:val="{022B460E-E917-7544-B1EB-905F14878AA9}"/>
      </w:docPartPr>
      <w:docPartBody>
        <w:p w:rsidR="00000000" w:rsidRDefault="00000000">
          <w:pPr>
            <w:pStyle w:val="70CB391E5732634FB8B8B0D3ED2E868C"/>
          </w:pPr>
          <w:r>
            <w:t>SUBTOTAL</w:t>
          </w:r>
        </w:p>
      </w:docPartBody>
    </w:docPart>
    <w:docPart>
      <w:docPartPr>
        <w:name w:val="0F7963B522347A46AC2E435A0BF31432"/>
        <w:category>
          <w:name w:val="General"/>
          <w:gallery w:val="placeholder"/>
        </w:category>
        <w:types>
          <w:type w:val="bbPlcHdr"/>
        </w:types>
        <w:behaviors>
          <w:behavior w:val="content"/>
        </w:behaviors>
        <w:guid w:val="{507566F5-E728-154D-85AA-12C10CA6F5D1}"/>
      </w:docPartPr>
      <w:docPartBody>
        <w:p w:rsidR="00000000" w:rsidRDefault="00000000">
          <w:pPr>
            <w:pStyle w:val="0F7963B522347A46AC2E435A0BF31432"/>
          </w:pPr>
          <w:r w:rsidRPr="007A0B3F">
            <w:t>1300.00</w:t>
          </w:r>
        </w:p>
      </w:docPartBody>
    </w:docPart>
    <w:docPart>
      <w:docPartPr>
        <w:name w:val="8AC4957CF9F8474E81CEC70315FD7BF7"/>
        <w:category>
          <w:name w:val="General"/>
          <w:gallery w:val="placeholder"/>
        </w:category>
        <w:types>
          <w:type w:val="bbPlcHdr"/>
        </w:types>
        <w:behaviors>
          <w:behavior w:val="content"/>
        </w:behaviors>
        <w:guid w:val="{037A2A73-39F4-AA42-B2A9-48CD45A1BF1B}"/>
      </w:docPartPr>
      <w:docPartBody>
        <w:p w:rsidR="00000000" w:rsidRDefault="00000000">
          <w:pPr>
            <w:pStyle w:val="8AC4957CF9F8474E81CEC70315FD7BF7"/>
          </w:pPr>
          <w:r>
            <w:t>SALES TAX</w:t>
          </w:r>
        </w:p>
      </w:docPartBody>
    </w:docPart>
    <w:docPart>
      <w:docPartPr>
        <w:name w:val="85AF3E7DAB002749A859D09DCB9581C8"/>
        <w:category>
          <w:name w:val="General"/>
          <w:gallery w:val="placeholder"/>
        </w:category>
        <w:types>
          <w:type w:val="bbPlcHdr"/>
        </w:types>
        <w:behaviors>
          <w:behavior w:val="content"/>
        </w:behaviors>
        <w:guid w:val="{6CAA274C-0EC7-8943-A2FC-B41C2246EED5}"/>
      </w:docPartPr>
      <w:docPartBody>
        <w:p w:rsidR="00000000" w:rsidRDefault="00000000">
          <w:pPr>
            <w:pStyle w:val="85AF3E7DAB002749A859D09DCB9581C8"/>
          </w:pPr>
          <w:r w:rsidRPr="007A0B3F">
            <w:t>65.00</w:t>
          </w:r>
        </w:p>
      </w:docPartBody>
    </w:docPart>
    <w:docPart>
      <w:docPartPr>
        <w:name w:val="9E7D4726F00B6048B1388E882B4C3597"/>
        <w:category>
          <w:name w:val="General"/>
          <w:gallery w:val="placeholder"/>
        </w:category>
        <w:types>
          <w:type w:val="bbPlcHdr"/>
        </w:types>
        <w:behaviors>
          <w:behavior w:val="content"/>
        </w:behaviors>
        <w:guid w:val="{C94E7D10-3D9A-1144-9B6F-A54141C54A57}"/>
      </w:docPartPr>
      <w:docPartBody>
        <w:p w:rsidR="00000000" w:rsidRDefault="00000000">
          <w:pPr>
            <w:pStyle w:val="9E7D4726F00B6048B1388E882B4C3597"/>
          </w:pPr>
          <w:r>
            <w:t>SHIPPING &amp; HANDLING</w:t>
          </w:r>
        </w:p>
      </w:docPartBody>
    </w:docPart>
    <w:docPart>
      <w:docPartPr>
        <w:name w:val="A926E8BBBBD89542828959E287ADF4AA"/>
        <w:category>
          <w:name w:val="General"/>
          <w:gallery w:val="placeholder"/>
        </w:category>
        <w:types>
          <w:type w:val="bbPlcHdr"/>
        </w:types>
        <w:behaviors>
          <w:behavior w:val="content"/>
        </w:behaviors>
        <w:guid w:val="{4D17352C-1E56-EC4D-A779-72AE30179782}"/>
      </w:docPartPr>
      <w:docPartBody>
        <w:p w:rsidR="00000000" w:rsidRDefault="00000000">
          <w:pPr>
            <w:pStyle w:val="A926E8BBBBD89542828959E287ADF4AA"/>
          </w:pPr>
          <w:r w:rsidRPr="007A0B3F">
            <w:t>24.99</w:t>
          </w:r>
        </w:p>
      </w:docPartBody>
    </w:docPart>
    <w:docPart>
      <w:docPartPr>
        <w:name w:val="6FEDCA0B1F50C54D923B423BFB744EB4"/>
        <w:category>
          <w:name w:val="General"/>
          <w:gallery w:val="placeholder"/>
        </w:category>
        <w:types>
          <w:type w:val="bbPlcHdr"/>
        </w:types>
        <w:behaviors>
          <w:behavior w:val="content"/>
        </w:behaviors>
        <w:guid w:val="{2B788AEB-6548-4A4E-B2E9-BAB661455673}"/>
      </w:docPartPr>
      <w:docPartBody>
        <w:p w:rsidR="00000000" w:rsidRDefault="00000000">
          <w:pPr>
            <w:pStyle w:val="6FEDCA0B1F50C54D923B423BFB744EB4"/>
          </w:pPr>
          <w:r>
            <w:t>TOTAL DUE</w:t>
          </w:r>
        </w:p>
      </w:docPartBody>
    </w:docPart>
    <w:docPart>
      <w:docPartPr>
        <w:name w:val="87E6C8005324C84AA44ED078195D4772"/>
        <w:category>
          <w:name w:val="General"/>
          <w:gallery w:val="placeholder"/>
        </w:category>
        <w:types>
          <w:type w:val="bbPlcHdr"/>
        </w:types>
        <w:behaviors>
          <w:behavior w:val="content"/>
        </w:behaviors>
        <w:guid w:val="{43BE66E9-FF27-5E42-978F-3465EF744E6A}"/>
      </w:docPartPr>
      <w:docPartBody>
        <w:p w:rsidR="00000000" w:rsidRDefault="00000000">
          <w:pPr>
            <w:pStyle w:val="87E6C8005324C84AA44ED078195D4772"/>
          </w:pPr>
          <w:r w:rsidRPr="007A0B3F">
            <w:t>1389.99</w:t>
          </w:r>
        </w:p>
      </w:docPartBody>
    </w:docPart>
    <w:docPart>
      <w:docPartPr>
        <w:name w:val="57BAF15A73AC4145BB145B945093F21D"/>
        <w:category>
          <w:name w:val="General"/>
          <w:gallery w:val="placeholder"/>
        </w:category>
        <w:types>
          <w:type w:val="bbPlcHdr"/>
        </w:types>
        <w:behaviors>
          <w:behavior w:val="content"/>
        </w:behaviors>
        <w:guid w:val="{279B00D7-1D10-0144-8298-D86E6A7019F2}"/>
      </w:docPartPr>
      <w:docPartBody>
        <w:p w:rsidR="00000000" w:rsidRDefault="00000000">
          <w:pPr>
            <w:pStyle w:val="57BAF15A73AC4145BB145B945093F21D"/>
          </w:pPr>
          <w:r>
            <w:t>Make all checks payable to</w:t>
          </w:r>
        </w:p>
      </w:docPartBody>
    </w:docPart>
    <w:docPart>
      <w:docPartPr>
        <w:name w:val="2F3A7B0DAF42B742B2A113BF933170C7"/>
        <w:category>
          <w:name w:val="General"/>
          <w:gallery w:val="placeholder"/>
        </w:category>
        <w:types>
          <w:type w:val="bbPlcHdr"/>
        </w:types>
        <w:behaviors>
          <w:behavior w:val="content"/>
        </w:behaviors>
        <w:guid w:val="{9DFFB5B5-1112-6343-8F63-E13FCFFE336C}"/>
      </w:docPartPr>
      <w:docPartBody>
        <w:p w:rsidR="00000000" w:rsidRDefault="00000000">
          <w:pPr>
            <w:pStyle w:val="2F3A7B0DAF42B742B2A113BF933170C7"/>
          </w:pPr>
          <w:r w:rsidRPr="00DB07D7">
            <w:t>Pottery &amp; Co.</w:t>
          </w:r>
        </w:p>
      </w:docPartBody>
    </w:docPart>
    <w:docPart>
      <w:docPartPr>
        <w:name w:val="357EA47A3AFDC0439B7906E7B9F9A6E5"/>
        <w:category>
          <w:name w:val="General"/>
          <w:gallery w:val="placeholder"/>
        </w:category>
        <w:types>
          <w:type w:val="bbPlcHdr"/>
        </w:types>
        <w:behaviors>
          <w:behavior w:val="content"/>
        </w:behaviors>
        <w:guid w:val="{6E81AD74-7C0A-394C-B547-8E2B4262E954}"/>
      </w:docPartPr>
      <w:docPartBody>
        <w:p w:rsidR="00000000" w:rsidRDefault="00000000">
          <w:pPr>
            <w:pStyle w:val="357EA47A3AFDC0439B7906E7B9F9A6E5"/>
          </w:pPr>
          <w:r w:rsidRPr="009C4DBD">
            <w:t xml:space="preserve">If you </w:t>
          </w:r>
          <w:r w:rsidRPr="009C4DBD">
            <w:t>have any questions concerning this invoice,</w:t>
          </w:r>
        </w:p>
      </w:docPartBody>
    </w:docPart>
    <w:docPart>
      <w:docPartPr>
        <w:name w:val="FFB596507C514F4BBAB2972F7F922009"/>
        <w:category>
          <w:name w:val="General"/>
          <w:gallery w:val="placeholder"/>
        </w:category>
        <w:types>
          <w:type w:val="bbPlcHdr"/>
        </w:types>
        <w:behaviors>
          <w:behavior w:val="content"/>
        </w:behaviors>
        <w:guid w:val="{974C67FA-C51E-174B-AE11-87E0BAB70349}"/>
      </w:docPartPr>
      <w:docPartBody>
        <w:p w:rsidR="00000000" w:rsidRDefault="00000000">
          <w:pPr>
            <w:pStyle w:val="FFB596507C514F4BBAB2972F7F922009"/>
          </w:pPr>
          <w:r>
            <w:t>contact:</w:t>
          </w:r>
        </w:p>
      </w:docPartBody>
    </w:docPart>
    <w:docPart>
      <w:docPartPr>
        <w:name w:val="69ED74E358E80C49A92664649EC38902"/>
        <w:category>
          <w:name w:val="General"/>
          <w:gallery w:val="placeholder"/>
        </w:category>
        <w:types>
          <w:type w:val="bbPlcHdr"/>
        </w:types>
        <w:behaviors>
          <w:behavior w:val="content"/>
        </w:behaviors>
        <w:guid w:val="{078540E7-AAE8-284E-AFCA-35E8C2CF3A68}"/>
      </w:docPartPr>
      <w:docPartBody>
        <w:p w:rsidR="00000000" w:rsidRDefault="00000000">
          <w:pPr>
            <w:pStyle w:val="69ED74E358E80C49A92664649EC38902"/>
          </w:pPr>
          <w:r>
            <w:t>at</w:t>
          </w:r>
        </w:p>
      </w:docPartBody>
    </w:docPart>
    <w:docPart>
      <w:docPartPr>
        <w:name w:val="BECFF8AB54CB2B4B87A9C418D71B0E27"/>
        <w:category>
          <w:name w:val="General"/>
          <w:gallery w:val="placeholder"/>
        </w:category>
        <w:types>
          <w:type w:val="bbPlcHdr"/>
        </w:types>
        <w:behaviors>
          <w:behavior w:val="content"/>
        </w:behaviors>
        <w:guid w:val="{0665468F-2383-5F48-AE11-CD70766C3DBE}"/>
      </w:docPartPr>
      <w:docPartBody>
        <w:p w:rsidR="00000000" w:rsidRDefault="00000000">
          <w:pPr>
            <w:pStyle w:val="BECFF8AB54CB2B4B87A9C418D71B0E27"/>
          </w:pPr>
          <w:r w:rsidRPr="00DB07D7">
            <w:t>(123) 456-7890</w:t>
          </w:r>
        </w:p>
      </w:docPartBody>
    </w:docPart>
    <w:docPart>
      <w:docPartPr>
        <w:name w:val="9C4A2E405E5A144783EF07435BA95ADA"/>
        <w:category>
          <w:name w:val="General"/>
          <w:gallery w:val="placeholder"/>
        </w:category>
        <w:types>
          <w:type w:val="bbPlcHdr"/>
        </w:types>
        <w:behaviors>
          <w:behavior w:val="content"/>
        </w:behaviors>
        <w:guid w:val="{18CAEA01-72B2-7D49-AC00-C694D617096E}"/>
      </w:docPartPr>
      <w:docPartBody>
        <w:p w:rsidR="00000000" w:rsidRDefault="00000000">
          <w:pPr>
            <w:pStyle w:val="9C4A2E405E5A144783EF07435BA95ADA"/>
          </w:pPr>
          <w:r w:rsidRPr="005524FD">
            <w:t>Thank you for your business!</w:t>
          </w:r>
        </w:p>
      </w:docPartBody>
    </w:docPart>
    <w:docPart>
      <w:docPartPr>
        <w:name w:val="506DE921681EB146B0684B7B85759BF3"/>
        <w:category>
          <w:name w:val="General"/>
          <w:gallery w:val="placeholder"/>
        </w:category>
        <w:types>
          <w:type w:val="bbPlcHdr"/>
        </w:types>
        <w:behaviors>
          <w:behavior w:val="content"/>
        </w:behaviors>
        <w:guid w:val="{85FA17C3-A007-9A4F-A83E-0286E5D16D07}"/>
      </w:docPartPr>
      <w:docPartBody>
        <w:p w:rsidR="00000000" w:rsidRDefault="00DC2D6F" w:rsidP="00DC2D6F">
          <w:pPr>
            <w:pStyle w:val="506DE921681EB146B0684B7B85759BF3"/>
          </w:pPr>
          <w:r>
            <w:t>QUANTITY</w:t>
          </w:r>
        </w:p>
      </w:docPartBody>
    </w:docPart>
    <w:docPart>
      <w:docPartPr>
        <w:name w:val="5539C2CF3227B8418EDA1B89E1701B24"/>
        <w:category>
          <w:name w:val="General"/>
          <w:gallery w:val="placeholder"/>
        </w:category>
        <w:types>
          <w:type w:val="bbPlcHdr"/>
        </w:types>
        <w:behaviors>
          <w:behavior w:val="content"/>
        </w:behaviors>
        <w:guid w:val="{023CA916-8AC6-0F47-8DC7-58B06E5D1678}"/>
      </w:docPartPr>
      <w:docPartBody>
        <w:p w:rsidR="00000000" w:rsidRDefault="00DC2D6F" w:rsidP="00DC2D6F">
          <w:pPr>
            <w:pStyle w:val="5539C2CF3227B8418EDA1B89E1701B24"/>
          </w:pPr>
          <w:r>
            <w:t>DESCRIPTION</w:t>
          </w:r>
        </w:p>
      </w:docPartBody>
    </w:docPart>
    <w:docPart>
      <w:docPartPr>
        <w:name w:val="A19428EC56771F4E975CAFA5FDCE6E51"/>
        <w:category>
          <w:name w:val="General"/>
          <w:gallery w:val="placeholder"/>
        </w:category>
        <w:types>
          <w:type w:val="bbPlcHdr"/>
        </w:types>
        <w:behaviors>
          <w:behavior w:val="content"/>
        </w:behaviors>
        <w:guid w:val="{19016539-81B5-F543-9372-58886239FE8A}"/>
      </w:docPartPr>
      <w:docPartBody>
        <w:p w:rsidR="00000000" w:rsidRDefault="00DC2D6F" w:rsidP="00DC2D6F">
          <w:pPr>
            <w:pStyle w:val="A19428EC56771F4E975CAFA5FDCE6E51"/>
          </w:pPr>
          <w:r>
            <w:t>TOTAL</w:t>
          </w:r>
        </w:p>
      </w:docPartBody>
    </w:docPart>
    <w:docPart>
      <w:docPartPr>
        <w:name w:val="222C5F6F39CE8D499DCE6B29F9D58858"/>
        <w:category>
          <w:name w:val="General"/>
          <w:gallery w:val="placeholder"/>
        </w:category>
        <w:types>
          <w:type w:val="bbPlcHdr"/>
        </w:types>
        <w:behaviors>
          <w:behavior w:val="content"/>
        </w:behaviors>
        <w:guid w:val="{50BFFE7A-8977-EC45-A8DC-DD693546BF37}"/>
      </w:docPartPr>
      <w:docPartBody>
        <w:p w:rsidR="00000000" w:rsidRDefault="00DC2D6F" w:rsidP="00DC2D6F">
          <w:pPr>
            <w:pStyle w:val="222C5F6F39CE8D499DCE6B29F9D58858"/>
          </w:pPr>
          <w:r w:rsidRPr="007A0B3F">
            <w:t>100</w:t>
          </w:r>
        </w:p>
      </w:docPartBody>
    </w:docPart>
    <w:docPart>
      <w:docPartPr>
        <w:name w:val="23F1E8DA6089904588F9EC94A8CA9247"/>
        <w:category>
          <w:name w:val="General"/>
          <w:gallery w:val="placeholder"/>
        </w:category>
        <w:types>
          <w:type w:val="bbPlcHdr"/>
        </w:types>
        <w:behaviors>
          <w:behavior w:val="content"/>
        </w:behaviors>
        <w:guid w:val="{450178C3-C51F-334E-9D10-88E5BB0AF1E3}"/>
      </w:docPartPr>
      <w:docPartBody>
        <w:p w:rsidR="00000000" w:rsidRDefault="00DC2D6F" w:rsidP="00DC2D6F">
          <w:pPr>
            <w:pStyle w:val="23F1E8DA6089904588F9EC94A8CA9247"/>
          </w:pPr>
          <w:r w:rsidRPr="007A0B3F">
            <w:t>Decorative clay pottery (LG)</w:t>
          </w:r>
        </w:p>
      </w:docPartBody>
    </w:docPart>
    <w:docPart>
      <w:docPartPr>
        <w:name w:val="2FCF7F119FDC4840851B32EDF2D443EE"/>
        <w:category>
          <w:name w:val="General"/>
          <w:gallery w:val="placeholder"/>
        </w:category>
        <w:types>
          <w:type w:val="bbPlcHdr"/>
        </w:types>
        <w:behaviors>
          <w:behavior w:val="content"/>
        </w:behaviors>
        <w:guid w:val="{5B0F7901-565C-2248-AD77-93882FE1D54C}"/>
      </w:docPartPr>
      <w:docPartBody>
        <w:p w:rsidR="00000000" w:rsidRDefault="00DC2D6F" w:rsidP="00DC2D6F">
          <w:pPr>
            <w:pStyle w:val="2FCF7F119FDC4840851B32EDF2D443EE"/>
          </w:pPr>
          <w:r w:rsidRPr="007A0B3F">
            <w:t>1300.00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6F"/>
    <w:rsid w:val="006D69D6"/>
    <w:rsid w:val="00DC2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679619873BD746A00BA244AEB24E35">
    <w:name w:val="05679619873BD746A00BA244AEB24E35"/>
  </w:style>
  <w:style w:type="paragraph" w:customStyle="1" w:styleId="E57098E6633E9C44B3DD60573D13264B">
    <w:name w:val="E57098E6633E9C44B3DD60573D13264B"/>
  </w:style>
  <w:style w:type="paragraph" w:customStyle="1" w:styleId="8EECE440C29C8B489F25469D3EFA635B">
    <w:name w:val="8EECE440C29C8B489F25469D3EFA635B"/>
  </w:style>
  <w:style w:type="paragraph" w:customStyle="1" w:styleId="AB679145615C3545B21F350E312D13CB">
    <w:name w:val="AB679145615C3545B21F350E312D13CB"/>
  </w:style>
  <w:style w:type="paragraph" w:customStyle="1" w:styleId="3FEACAFC74BACB438AA69517FDBD59AC">
    <w:name w:val="3FEACAFC74BACB438AA69517FDBD59AC"/>
  </w:style>
  <w:style w:type="paragraph" w:customStyle="1" w:styleId="5D7A22744F8CC347AA362F69CF712FA6">
    <w:name w:val="5D7A22744F8CC347AA362F69CF712FA6"/>
  </w:style>
  <w:style w:type="paragraph" w:customStyle="1" w:styleId="5E43D1DB4C68DE48B4B43DD9E869F6B7">
    <w:name w:val="5E43D1DB4C68DE48B4B43DD9E869F6B7"/>
  </w:style>
  <w:style w:type="paragraph" w:customStyle="1" w:styleId="94A556B75CFC6444AF31A9E7554547AA">
    <w:name w:val="94A556B75CFC6444AF31A9E7554547AA"/>
  </w:style>
  <w:style w:type="paragraph" w:customStyle="1" w:styleId="E7D3578D5D88B641ADDCB59EC034B51E">
    <w:name w:val="E7D3578D5D88B641ADDCB59EC034B51E"/>
  </w:style>
  <w:style w:type="paragraph" w:customStyle="1" w:styleId="188D3E0773AFF548A49ECE501C32C591">
    <w:name w:val="188D3E0773AFF548A49ECE501C32C591"/>
  </w:style>
  <w:style w:type="paragraph" w:customStyle="1" w:styleId="0C0E86ED3B55F74D80FA03AD949C758F">
    <w:name w:val="0C0E86ED3B55F74D80FA03AD949C758F"/>
  </w:style>
  <w:style w:type="paragraph" w:customStyle="1" w:styleId="295FC0EB6B571F43AD5CEF20D50B4EAE">
    <w:name w:val="295FC0EB6B571F43AD5CEF20D50B4EAE"/>
  </w:style>
  <w:style w:type="paragraph" w:customStyle="1" w:styleId="4750D9AA11DCE844BE30F1DB86654435">
    <w:name w:val="4750D9AA11DCE844BE30F1DB86654435"/>
  </w:style>
  <w:style w:type="paragraph" w:customStyle="1" w:styleId="B2A041FCB3671F4D9934DFA32A6B9EFB">
    <w:name w:val="B2A041FCB3671F4D9934DFA32A6B9EFB"/>
  </w:style>
  <w:style w:type="paragraph" w:customStyle="1" w:styleId="669F04928B61E14581679723F99CF18F">
    <w:name w:val="669F04928B61E14581679723F99CF18F"/>
  </w:style>
  <w:style w:type="paragraph" w:customStyle="1" w:styleId="CC7BEF5C7E229146B6B507F24AFBA2CF">
    <w:name w:val="CC7BEF5C7E229146B6B507F24AFBA2CF"/>
  </w:style>
  <w:style w:type="paragraph" w:customStyle="1" w:styleId="6E20638F50260347917EFD77696758C6">
    <w:name w:val="6E20638F50260347917EFD77696758C6"/>
  </w:style>
  <w:style w:type="paragraph" w:customStyle="1" w:styleId="F22BC417FF55D042A3BE861A658E4682">
    <w:name w:val="F22BC417FF55D042A3BE861A658E4682"/>
  </w:style>
  <w:style w:type="paragraph" w:customStyle="1" w:styleId="AA7E456F4358624BA66019229A77C269">
    <w:name w:val="AA7E456F4358624BA66019229A77C269"/>
  </w:style>
  <w:style w:type="paragraph" w:customStyle="1" w:styleId="E1C86BDE65368B428D55964097F45F2E">
    <w:name w:val="E1C86BDE65368B428D55964097F45F2E"/>
  </w:style>
  <w:style w:type="paragraph" w:customStyle="1" w:styleId="CC481EA61B1F89428922E167DCE2FB17">
    <w:name w:val="CC481EA61B1F89428922E167DCE2FB17"/>
  </w:style>
  <w:style w:type="paragraph" w:customStyle="1" w:styleId="716015E15ABEC145BFBAA16795082214">
    <w:name w:val="716015E15ABEC145BFBAA16795082214"/>
  </w:style>
  <w:style w:type="paragraph" w:customStyle="1" w:styleId="2912ED936EB4DF4F9C338BE06D390B86">
    <w:name w:val="2912ED936EB4DF4F9C338BE06D390B86"/>
  </w:style>
  <w:style w:type="paragraph" w:customStyle="1" w:styleId="B7E95FC14E2D2C43A0546F08AABF7B37">
    <w:name w:val="B7E95FC14E2D2C43A0546F08AABF7B37"/>
  </w:style>
  <w:style w:type="paragraph" w:customStyle="1" w:styleId="83423CE79C86A044AC4A73D53F4052A5">
    <w:name w:val="83423CE79C86A044AC4A73D53F4052A5"/>
  </w:style>
  <w:style w:type="paragraph" w:customStyle="1" w:styleId="3CC2E3B085A1F648B21FC840B31DBA71">
    <w:name w:val="3CC2E3B085A1F648B21FC840B31DBA71"/>
  </w:style>
  <w:style w:type="paragraph" w:customStyle="1" w:styleId="C8D78C7085BA0B42A307E6A9FC6D2A82">
    <w:name w:val="C8D78C7085BA0B42A307E6A9FC6D2A82"/>
  </w:style>
  <w:style w:type="paragraph" w:customStyle="1" w:styleId="419F98B7EC6E3444BE7049E04CBFF23F">
    <w:name w:val="419F98B7EC6E3444BE7049E04CBFF23F"/>
  </w:style>
  <w:style w:type="paragraph" w:customStyle="1" w:styleId="018A99265E8F1B41B67DD4D07DF1BF8B">
    <w:name w:val="018A99265E8F1B41B67DD4D07DF1BF8B"/>
  </w:style>
  <w:style w:type="paragraph" w:customStyle="1" w:styleId="3441465E8A65474CB1C974AAAEEF6E8B">
    <w:name w:val="3441465E8A65474CB1C974AAAEEF6E8B"/>
  </w:style>
  <w:style w:type="paragraph" w:customStyle="1" w:styleId="B9F125F210A5B145B491FD6270E867CC">
    <w:name w:val="B9F125F210A5B145B491FD6270E867CC"/>
  </w:style>
  <w:style w:type="paragraph" w:customStyle="1" w:styleId="405C9DBDE229FD4AA4B637B234B514B7">
    <w:name w:val="405C9DBDE229FD4AA4B637B234B514B7"/>
  </w:style>
  <w:style w:type="paragraph" w:customStyle="1" w:styleId="B25147D23010BC488B96D8C01FDDC6E5">
    <w:name w:val="B25147D23010BC488B96D8C01FDDC6E5"/>
  </w:style>
  <w:style w:type="paragraph" w:customStyle="1" w:styleId="D5C7FBD94D8A0843AFF80E9A2E71A5A5">
    <w:name w:val="D5C7FBD94D8A0843AFF80E9A2E71A5A5"/>
  </w:style>
  <w:style w:type="paragraph" w:customStyle="1" w:styleId="5EB2F78BBE24C14CBB77733A320B127E">
    <w:name w:val="5EB2F78BBE24C14CBB77733A320B127E"/>
  </w:style>
  <w:style w:type="paragraph" w:customStyle="1" w:styleId="3105072B8A8A234E87251E259F6A7CC6">
    <w:name w:val="3105072B8A8A234E87251E259F6A7CC6"/>
  </w:style>
  <w:style w:type="paragraph" w:customStyle="1" w:styleId="B585EBB4F7D73D44AAF002A1B1CFD482">
    <w:name w:val="B585EBB4F7D73D44AAF002A1B1CFD482"/>
  </w:style>
  <w:style w:type="paragraph" w:customStyle="1" w:styleId="043E919ACE56A94C97456E950C93E2E0">
    <w:name w:val="043E919ACE56A94C97456E950C93E2E0"/>
  </w:style>
  <w:style w:type="paragraph" w:customStyle="1" w:styleId="C37EF1A6EC356C46A42747D9B8B77B4B">
    <w:name w:val="C37EF1A6EC356C46A42747D9B8B77B4B"/>
  </w:style>
  <w:style w:type="paragraph" w:customStyle="1" w:styleId="75BB3B52B4CE8A43B0E641447C41322E">
    <w:name w:val="75BB3B52B4CE8A43B0E641447C41322E"/>
  </w:style>
  <w:style w:type="paragraph" w:customStyle="1" w:styleId="9A72B2286DBA7E4FB53B0701080CB739">
    <w:name w:val="9A72B2286DBA7E4FB53B0701080CB739"/>
  </w:style>
  <w:style w:type="paragraph" w:customStyle="1" w:styleId="D4F5276E525F894C92B1ABABFAD3EF2D">
    <w:name w:val="D4F5276E525F894C92B1ABABFAD3EF2D"/>
  </w:style>
  <w:style w:type="paragraph" w:customStyle="1" w:styleId="50EB60A259B26444BBA58CCD70050C05">
    <w:name w:val="50EB60A259B26444BBA58CCD70050C05"/>
  </w:style>
  <w:style w:type="paragraph" w:customStyle="1" w:styleId="3173EEFE97424A4BB938E3F198D13569">
    <w:name w:val="3173EEFE97424A4BB938E3F198D13569"/>
  </w:style>
  <w:style w:type="paragraph" w:customStyle="1" w:styleId="3B9D3B6EE21D19498A1E032BD10E9BE8">
    <w:name w:val="3B9D3B6EE21D19498A1E032BD10E9BE8"/>
  </w:style>
  <w:style w:type="paragraph" w:customStyle="1" w:styleId="2B50B020F7C6854B88DAA22DC387CB83">
    <w:name w:val="2B50B020F7C6854B88DAA22DC387CB83"/>
  </w:style>
  <w:style w:type="paragraph" w:customStyle="1" w:styleId="70CB391E5732634FB8B8B0D3ED2E868C">
    <w:name w:val="70CB391E5732634FB8B8B0D3ED2E868C"/>
  </w:style>
  <w:style w:type="paragraph" w:customStyle="1" w:styleId="0F7963B522347A46AC2E435A0BF31432">
    <w:name w:val="0F7963B522347A46AC2E435A0BF31432"/>
  </w:style>
  <w:style w:type="paragraph" w:customStyle="1" w:styleId="8AC4957CF9F8474E81CEC70315FD7BF7">
    <w:name w:val="8AC4957CF9F8474E81CEC70315FD7BF7"/>
  </w:style>
  <w:style w:type="paragraph" w:customStyle="1" w:styleId="85AF3E7DAB002749A859D09DCB9581C8">
    <w:name w:val="85AF3E7DAB002749A859D09DCB9581C8"/>
  </w:style>
  <w:style w:type="paragraph" w:customStyle="1" w:styleId="9E7D4726F00B6048B1388E882B4C3597">
    <w:name w:val="9E7D4726F00B6048B1388E882B4C3597"/>
  </w:style>
  <w:style w:type="paragraph" w:customStyle="1" w:styleId="A926E8BBBBD89542828959E287ADF4AA">
    <w:name w:val="A926E8BBBBD89542828959E287ADF4AA"/>
  </w:style>
  <w:style w:type="paragraph" w:customStyle="1" w:styleId="6FEDCA0B1F50C54D923B423BFB744EB4">
    <w:name w:val="6FEDCA0B1F50C54D923B423BFB744EB4"/>
  </w:style>
  <w:style w:type="paragraph" w:customStyle="1" w:styleId="87E6C8005324C84AA44ED078195D4772">
    <w:name w:val="87E6C8005324C84AA44ED078195D4772"/>
  </w:style>
  <w:style w:type="paragraph" w:customStyle="1" w:styleId="57BAF15A73AC4145BB145B945093F21D">
    <w:name w:val="57BAF15A73AC4145BB145B945093F21D"/>
  </w:style>
  <w:style w:type="paragraph" w:customStyle="1" w:styleId="2F3A7B0DAF42B742B2A113BF933170C7">
    <w:name w:val="2F3A7B0DAF42B742B2A113BF933170C7"/>
  </w:style>
  <w:style w:type="paragraph" w:customStyle="1" w:styleId="357EA47A3AFDC0439B7906E7B9F9A6E5">
    <w:name w:val="357EA47A3AFDC0439B7906E7B9F9A6E5"/>
  </w:style>
  <w:style w:type="paragraph" w:customStyle="1" w:styleId="FFB596507C514F4BBAB2972F7F922009">
    <w:name w:val="FFB596507C514F4BBAB2972F7F922009"/>
  </w:style>
  <w:style w:type="paragraph" w:customStyle="1" w:styleId="69ED74E358E80C49A92664649EC38902">
    <w:name w:val="69ED74E358E80C49A92664649EC38902"/>
  </w:style>
  <w:style w:type="paragraph" w:customStyle="1" w:styleId="BECFF8AB54CB2B4B87A9C418D71B0E27">
    <w:name w:val="BECFF8AB54CB2B4B87A9C418D71B0E27"/>
  </w:style>
  <w:style w:type="paragraph" w:customStyle="1" w:styleId="9C4A2E405E5A144783EF07435BA95ADA">
    <w:name w:val="9C4A2E405E5A144783EF07435BA95ADA"/>
  </w:style>
  <w:style w:type="paragraph" w:customStyle="1" w:styleId="506DE921681EB146B0684B7B85759BF3">
    <w:name w:val="506DE921681EB146B0684B7B85759BF3"/>
    <w:rsid w:val="00DC2D6F"/>
  </w:style>
  <w:style w:type="paragraph" w:customStyle="1" w:styleId="5539C2CF3227B8418EDA1B89E1701B24">
    <w:name w:val="5539C2CF3227B8418EDA1B89E1701B24"/>
    <w:rsid w:val="00DC2D6F"/>
  </w:style>
  <w:style w:type="paragraph" w:customStyle="1" w:styleId="A19428EC56771F4E975CAFA5FDCE6E51">
    <w:name w:val="A19428EC56771F4E975CAFA5FDCE6E51"/>
    <w:rsid w:val="00DC2D6F"/>
  </w:style>
  <w:style w:type="paragraph" w:customStyle="1" w:styleId="222C5F6F39CE8D499DCE6B29F9D58858">
    <w:name w:val="222C5F6F39CE8D499DCE6B29F9D58858"/>
    <w:rsid w:val="00DC2D6F"/>
  </w:style>
  <w:style w:type="paragraph" w:customStyle="1" w:styleId="23F1E8DA6089904588F9EC94A8CA9247">
    <w:name w:val="23F1E8DA6089904588F9EC94A8CA9247"/>
    <w:rsid w:val="00DC2D6F"/>
  </w:style>
  <w:style w:type="paragraph" w:customStyle="1" w:styleId="2FCF7F119FDC4840851B32EDF2D443EE">
    <w:name w:val="2FCF7F119FDC4840851B32EDF2D443EE"/>
    <w:rsid w:val="00DC2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FCE73-92C9-4E7A-9634-6A5C6A393F4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A5C7FA3-F552-4D05-9FF5-A6B77074228C}">
  <ds:schemaRefs>
    <ds:schemaRef ds:uri="http://schemas.microsoft.com/sharepoint/v3/contenttype/forms"/>
  </ds:schemaRefs>
</ds:datastoreItem>
</file>

<file path=customXml/itemProps4.xml><?xml version="1.0" encoding="utf-8"?>
<ds:datastoreItem xmlns:ds="http://schemas.openxmlformats.org/officeDocument/2006/customXml" ds:itemID="{89AEB84C-E173-485A-8B9D-4C8B04A89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invoice.dotx</Template>
  <TotalTime>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2023-10-02T20:23:00Z</dcterms:created>
  <dcterms:modified xsi:type="dcterms:W3CDTF">2023-10-02T20:32:00Z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